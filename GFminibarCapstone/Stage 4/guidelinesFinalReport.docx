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22EF7B8" w14:textId="77777777" w:rsidR="001C59B9" w:rsidRPr="00321045" w:rsidRDefault="001B036F" w:rsidP="004E0F55">
      <w:pPr>
        <w:pStyle w:val="Title"/>
        <w:rPr>
          <w:lang w:val="en-AU"/>
        </w:rPr>
      </w:pPr>
      <w:r w:rsidRPr="00321045">
        <w:rPr>
          <w:lang w:val="en-AU"/>
        </w:rPr>
        <w:t>Guidelines for Capstone Project Report</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5"/>
        <w:gridCol w:w="3645"/>
      </w:tblGrid>
      <w:tr w:rsidR="006E01FF" w14:paraId="0F4C273A" w14:textId="77777777" w:rsidTr="006E01FF">
        <w:trPr>
          <w:jc w:val="center"/>
        </w:trPr>
        <w:tc>
          <w:tcPr>
            <w:tcW w:w="4814" w:type="dxa"/>
          </w:tcPr>
          <w:p w14:paraId="5EE1EDC3" w14:textId="77777777" w:rsidR="006E01FF" w:rsidRDefault="006E01FF" w:rsidP="00B33814">
            <w:pPr>
              <w:pStyle w:val="Authorname"/>
              <w:rPr>
                <w:lang w:val="en-AU"/>
              </w:rPr>
            </w:pPr>
            <w:r>
              <w:rPr>
                <w:lang w:val="en-AU"/>
              </w:rPr>
              <w:t>Joe Bloggs</w:t>
            </w:r>
          </w:p>
          <w:p w14:paraId="1C6B3A38" w14:textId="77777777" w:rsidR="006E01FF" w:rsidRDefault="006E01FF" w:rsidP="006E01FF">
            <w:pPr>
              <w:pStyle w:val="Address"/>
            </w:pPr>
            <w:r>
              <w:t>Department of Computer Science</w:t>
            </w:r>
          </w:p>
          <w:p w14:paraId="58A541CC" w14:textId="77777777" w:rsidR="006E01FF" w:rsidRPr="006E01FF" w:rsidRDefault="006E01FF" w:rsidP="006E01FF">
            <w:pPr>
              <w:pStyle w:val="Address"/>
            </w:pPr>
            <w:r>
              <w:t>joe@bloggs.com</w:t>
            </w:r>
          </w:p>
        </w:tc>
        <w:tc>
          <w:tcPr>
            <w:tcW w:w="4814" w:type="dxa"/>
          </w:tcPr>
          <w:p w14:paraId="56DA0593" w14:textId="77777777" w:rsidR="006E01FF" w:rsidRDefault="006E01FF" w:rsidP="00B33814">
            <w:pPr>
              <w:pStyle w:val="Authorname"/>
              <w:rPr>
                <w:lang w:val="en-AU"/>
              </w:rPr>
            </w:pPr>
            <w:r>
              <w:rPr>
                <w:lang w:val="en-AU"/>
              </w:rPr>
              <w:t>Jane Doe</w:t>
            </w:r>
          </w:p>
          <w:p w14:paraId="0514C9C6" w14:textId="77777777" w:rsidR="006E01FF" w:rsidRDefault="006E01FF" w:rsidP="006E01FF">
            <w:pPr>
              <w:pStyle w:val="Address"/>
            </w:pPr>
            <w:r>
              <w:t>Department of Information Systems</w:t>
            </w:r>
          </w:p>
          <w:p w14:paraId="098D5D97" w14:textId="77777777" w:rsidR="006E01FF" w:rsidRPr="006E01FF" w:rsidRDefault="006E01FF" w:rsidP="006E01FF">
            <w:pPr>
              <w:pStyle w:val="Address"/>
            </w:pPr>
            <w:r>
              <w:t>jane.doe@uct.ac.za</w:t>
            </w:r>
          </w:p>
        </w:tc>
      </w:tr>
      <w:tr w:rsidR="006E01FF" w14:paraId="755760BE" w14:textId="77777777" w:rsidTr="006E01FF">
        <w:trPr>
          <w:jc w:val="center"/>
        </w:trPr>
        <w:tc>
          <w:tcPr>
            <w:tcW w:w="9628" w:type="dxa"/>
            <w:gridSpan w:val="2"/>
          </w:tcPr>
          <w:p w14:paraId="7789867A" w14:textId="77777777" w:rsidR="006E01FF" w:rsidRDefault="006E01FF" w:rsidP="00B33814">
            <w:pPr>
              <w:pStyle w:val="Authorname"/>
              <w:rPr>
                <w:lang w:val="en-AU"/>
              </w:rPr>
            </w:pPr>
            <w:r>
              <w:rPr>
                <w:lang w:val="en-AU"/>
              </w:rPr>
              <w:t>John Doe</w:t>
            </w:r>
          </w:p>
          <w:p w14:paraId="71F8EF2D" w14:textId="77777777" w:rsidR="006E01FF" w:rsidRDefault="006E01FF" w:rsidP="006E01FF">
            <w:pPr>
              <w:pStyle w:val="Address"/>
            </w:pPr>
            <w:r>
              <w:t>Department of Computer Science</w:t>
            </w:r>
            <w:bookmarkStart w:id="0" w:name="_GoBack"/>
            <w:bookmarkEnd w:id="0"/>
          </w:p>
          <w:p w14:paraId="75FC9119" w14:textId="77777777" w:rsidR="006E01FF" w:rsidRPr="006E01FF" w:rsidRDefault="006E01FF" w:rsidP="006E01FF">
            <w:pPr>
              <w:pStyle w:val="Address"/>
            </w:pPr>
            <w:r>
              <w:t>john.doe@uct.ac.za</w:t>
            </w:r>
          </w:p>
        </w:tc>
      </w:tr>
    </w:tbl>
    <w:p w14:paraId="3427522F" w14:textId="77777777" w:rsidR="006E01FF" w:rsidRDefault="006E01FF" w:rsidP="00B33814">
      <w:pPr>
        <w:pStyle w:val="Authorname"/>
        <w:rPr>
          <w:lang w:val="en-AU"/>
        </w:rPr>
      </w:pPr>
    </w:p>
    <w:p w14:paraId="6388A3F9" w14:textId="77777777" w:rsidR="000910EF" w:rsidRPr="00321045" w:rsidRDefault="001B036F" w:rsidP="006E01FF">
      <w:pPr>
        <w:pStyle w:val="Abstract"/>
        <w:ind w:firstLine="310"/>
        <w:rPr>
          <w:lang w:val="en-AU"/>
        </w:rPr>
      </w:pPr>
      <w:r w:rsidRPr="00321045">
        <w:rPr>
          <w:lang w:val="en-AU"/>
        </w:rPr>
        <w:t>This document outlines the requirements for the final report for the Computer Science Capstone Project Report</w:t>
      </w:r>
      <w:r w:rsidR="004F726E" w:rsidRPr="00321045">
        <w:rPr>
          <w:lang w:val="en-AU"/>
        </w:rPr>
        <w:t xml:space="preserve">. </w:t>
      </w:r>
      <w:r w:rsidR="00D80A95" w:rsidRPr="00321045">
        <w:rPr>
          <w:lang w:val="en-AU"/>
        </w:rPr>
        <w:t>It is also the precise template for your final report. Please follow this format exactly.</w:t>
      </w:r>
    </w:p>
    <w:p w14:paraId="0C076B91" w14:textId="77777777" w:rsidR="00F32339" w:rsidRPr="00321045" w:rsidRDefault="00F32339" w:rsidP="00293CBE">
      <w:pPr>
        <w:pStyle w:val="Heading1"/>
      </w:pPr>
      <w:r w:rsidRPr="00321045">
        <w:t>I</w:t>
      </w:r>
      <w:r w:rsidR="0034262B" w:rsidRPr="00321045">
        <w:t>ntroduction</w:t>
      </w:r>
    </w:p>
    <w:p w14:paraId="13B64091" w14:textId="77777777" w:rsidR="00260343" w:rsidRPr="00321045" w:rsidRDefault="00260343" w:rsidP="00A200DE">
      <w:pPr>
        <w:rPr>
          <w:lang w:val="en-AU"/>
        </w:rPr>
      </w:pPr>
      <w:r w:rsidRPr="00321045">
        <w:rPr>
          <w:lang w:val="en-AU"/>
        </w:rPr>
        <w:t xml:space="preserve">The capstone project is done as the culmination of your three year study of Computer Science. It is the development of a real application that draws on all your knowledge of the field gained </w:t>
      </w:r>
      <w:r w:rsidR="00E45547" w:rsidRPr="00321045">
        <w:rPr>
          <w:lang w:val="en-AU"/>
        </w:rPr>
        <w:t>during</w:t>
      </w:r>
      <w:r w:rsidRPr="00321045">
        <w:rPr>
          <w:lang w:val="en-AU"/>
        </w:rPr>
        <w:t xml:space="preserve"> the course of your training in the subject.</w:t>
      </w:r>
    </w:p>
    <w:p w14:paraId="51D7B891" w14:textId="77777777" w:rsidR="00DB2BD7" w:rsidRPr="00321045" w:rsidRDefault="00260343" w:rsidP="00A200DE">
      <w:pPr>
        <w:rPr>
          <w:lang w:val="en-AU"/>
        </w:rPr>
      </w:pPr>
      <w:r w:rsidRPr="00321045">
        <w:rPr>
          <w:lang w:val="en-AU"/>
        </w:rPr>
        <w:t xml:space="preserve">The project should be written up as a professional software engineering design and development project. </w:t>
      </w:r>
      <w:r w:rsidR="00B56B14" w:rsidRPr="00321045">
        <w:rPr>
          <w:lang w:val="en-AU"/>
        </w:rPr>
        <w:t>We expect a report of about 3500</w:t>
      </w:r>
      <w:r w:rsidR="00D071E6" w:rsidRPr="00321045">
        <w:rPr>
          <w:lang w:val="en-AU"/>
        </w:rPr>
        <w:t>–</w:t>
      </w:r>
      <w:r w:rsidR="00B56B14" w:rsidRPr="00321045">
        <w:rPr>
          <w:lang w:val="en-AU"/>
        </w:rPr>
        <w:t xml:space="preserve">4000 words, written single spaced, with a font size of at least 11 pts. Use at least a 2.5 cm margin on all sides of the pages. Please use “styles” for formatting if you are using a word processing package or use LaTeX. </w:t>
      </w:r>
      <w:r w:rsidR="00865568" w:rsidRPr="00321045">
        <w:rPr>
          <w:lang w:val="en-AU"/>
        </w:rPr>
        <w:t xml:space="preserve">We mean you to use styles for everything, not just headings and lists but also for </w:t>
      </w:r>
      <w:r w:rsidR="005A76EC" w:rsidRPr="00321045">
        <w:rPr>
          <w:lang w:val="en-AU"/>
        </w:rPr>
        <w:t xml:space="preserve">a </w:t>
      </w:r>
      <w:r w:rsidR="00865568" w:rsidRPr="00321045">
        <w:rPr>
          <w:lang w:val="en-AU"/>
        </w:rPr>
        <w:t xml:space="preserve">different font. So use ‘Emphasis’ style for </w:t>
      </w:r>
      <w:r w:rsidR="00865568" w:rsidRPr="00321045">
        <w:rPr>
          <w:rStyle w:val="Emphasis"/>
          <w:lang w:val="en-AU"/>
        </w:rPr>
        <w:t>italics</w:t>
      </w:r>
      <w:r w:rsidR="003478FD">
        <w:rPr>
          <w:lang w:val="en-AU"/>
        </w:rPr>
        <w:t xml:space="preserve"> a</w:t>
      </w:r>
      <w:r w:rsidR="00865568" w:rsidRPr="00321045">
        <w:rPr>
          <w:lang w:val="en-AU"/>
        </w:rPr>
        <w:t xml:space="preserve">nd do </w:t>
      </w:r>
      <w:r w:rsidR="00865568" w:rsidRPr="00321045">
        <w:rPr>
          <w:rStyle w:val="Emphasis"/>
          <w:lang w:val="en-AU"/>
        </w:rPr>
        <w:t>not</w:t>
      </w:r>
      <w:r w:rsidR="00865568" w:rsidRPr="00321045">
        <w:rPr>
          <w:lang w:val="en-AU"/>
        </w:rPr>
        <w:t xml:space="preserve"> use a </w:t>
      </w:r>
      <w:r w:rsidR="00865568" w:rsidRPr="00321045">
        <w:rPr>
          <w:rStyle w:val="Strong"/>
          <w:lang w:val="en-AU"/>
        </w:rPr>
        <w:t>bold face</w:t>
      </w:r>
      <w:r w:rsidR="005A76EC" w:rsidRPr="00321045">
        <w:rPr>
          <w:lang w:val="en-AU"/>
        </w:rPr>
        <w:t>. N</w:t>
      </w:r>
      <w:r w:rsidR="00DB2BD7" w:rsidRPr="00321045">
        <w:rPr>
          <w:lang w:val="en-AU"/>
        </w:rPr>
        <w:t>o blank lines between paragraphs: use a style with built-in spacing between paragraphs</w:t>
      </w:r>
      <w:r w:rsidR="004B41DB" w:rsidRPr="00321045">
        <w:rPr>
          <w:lang w:val="en-AU"/>
        </w:rPr>
        <w:t xml:space="preserve"> (except to get figures and their captions to position properly</w:t>
      </w:r>
      <w:r w:rsidR="00BF402D">
        <w:rPr>
          <w:lang w:val="en-AU"/>
        </w:rPr>
        <w:t>)</w:t>
      </w:r>
      <w:r w:rsidR="00DB2BD7" w:rsidRPr="00321045">
        <w:rPr>
          <w:lang w:val="en-AU"/>
        </w:rPr>
        <w:t>.</w:t>
      </w:r>
    </w:p>
    <w:p w14:paraId="5BD06DDD" w14:textId="77777777" w:rsidR="000828B4" w:rsidRPr="00321045" w:rsidRDefault="00B56B14" w:rsidP="00A200DE">
      <w:pPr>
        <w:rPr>
          <w:lang w:val="en-AU"/>
        </w:rPr>
      </w:pPr>
      <w:r w:rsidRPr="00321045">
        <w:rPr>
          <w:lang w:val="en-AU"/>
        </w:rPr>
        <w:t xml:space="preserve">Depending on how many diagrams you use (more is better) the report will be 7 </w:t>
      </w:r>
      <w:r w:rsidR="006C7680">
        <w:rPr>
          <w:lang w:val="en-AU"/>
        </w:rPr>
        <w:t>to</w:t>
      </w:r>
      <w:r w:rsidRPr="00321045">
        <w:rPr>
          <w:lang w:val="en-AU"/>
        </w:rPr>
        <w:t xml:space="preserve"> 10 pages long.</w:t>
      </w:r>
      <w:r w:rsidR="00353DB9" w:rsidRPr="00321045">
        <w:rPr>
          <w:lang w:val="en-AU"/>
        </w:rPr>
        <w:t xml:space="preserve"> This document shows the format we expect and you </w:t>
      </w:r>
      <w:r w:rsidR="00E45547" w:rsidRPr="00321045">
        <w:rPr>
          <w:lang w:val="en-AU"/>
        </w:rPr>
        <w:t>must please</w:t>
      </w:r>
      <w:r w:rsidR="00353DB9" w:rsidRPr="00321045">
        <w:rPr>
          <w:lang w:val="en-AU"/>
        </w:rPr>
        <w:t xml:space="preserve"> use it as a template</w:t>
      </w:r>
      <w:r w:rsidR="00E45547" w:rsidRPr="00321045">
        <w:rPr>
          <w:lang w:val="en-AU"/>
        </w:rPr>
        <w:t xml:space="preserve"> (or the LaTeX version)</w:t>
      </w:r>
      <w:r w:rsidR="00353DB9" w:rsidRPr="00321045">
        <w:rPr>
          <w:lang w:val="en-AU"/>
        </w:rPr>
        <w:t>.</w:t>
      </w:r>
      <w:r w:rsidR="009652A2" w:rsidRPr="00321045">
        <w:rPr>
          <w:lang w:val="en-AU"/>
        </w:rPr>
        <w:t xml:space="preserve"> Your appendices (e.g., user manual, test results, which are needed) are not included in these limits.</w:t>
      </w:r>
      <w:r w:rsidR="004F2285" w:rsidRPr="00321045">
        <w:rPr>
          <w:lang w:val="en-AU"/>
        </w:rPr>
        <w:t xml:space="preserve"> </w:t>
      </w:r>
      <w:r w:rsidR="000828B4" w:rsidRPr="00321045">
        <w:rPr>
          <w:lang w:val="en-AU"/>
        </w:rPr>
        <w:t xml:space="preserve">You must had-in an Adobe Acrobat file for your report (i.e., pdf file). Not word, latex source, </w:t>
      </w:r>
      <w:r w:rsidR="003736C7" w:rsidRPr="00321045">
        <w:rPr>
          <w:lang w:val="en-AU"/>
        </w:rPr>
        <w:t xml:space="preserve">but </w:t>
      </w:r>
      <w:r w:rsidR="000828B4" w:rsidRPr="00321045">
        <w:rPr>
          <w:rStyle w:val="Emphasis"/>
          <w:lang w:val="en-AU"/>
        </w:rPr>
        <w:t>PDF</w:t>
      </w:r>
      <w:r w:rsidR="000828B4" w:rsidRPr="00321045">
        <w:rPr>
          <w:lang w:val="en-AU"/>
        </w:rPr>
        <w:t>!</w:t>
      </w:r>
    </w:p>
    <w:p w14:paraId="6613934C" w14:textId="77777777" w:rsidR="00DB2BD7" w:rsidRPr="00321045" w:rsidRDefault="00DB2BD7" w:rsidP="00DB2BD7">
      <w:pPr>
        <w:pStyle w:val="Heading2"/>
      </w:pPr>
      <w:r w:rsidRPr="00321045">
        <w:t>Special Issues with Microsoft Word</w:t>
      </w:r>
    </w:p>
    <w:p w14:paraId="1806A68D" w14:textId="77777777" w:rsidR="00DB2BD7" w:rsidRPr="00321045" w:rsidRDefault="00DB2BD7" w:rsidP="00DB2BD7">
      <w:pPr>
        <w:rPr>
          <w:lang w:val="en-AU"/>
        </w:rPr>
      </w:pPr>
      <w:r w:rsidRPr="00321045">
        <w:rPr>
          <w:lang w:val="en-AU"/>
        </w:rPr>
        <w:t xml:space="preserve">You have a choice in formatting your final report. You can use either MS Word, Libre (or Open) Office or LaTeX. </w:t>
      </w:r>
      <w:r w:rsidRPr="00573D59">
        <w:rPr>
          <w:rStyle w:val="Emphasis"/>
        </w:rPr>
        <w:t>Your final handin in each case will be a pdf document.</w:t>
      </w:r>
      <w:r w:rsidRPr="00321045">
        <w:rPr>
          <w:lang w:val="en-AU"/>
        </w:rPr>
        <w:t xml:space="preserve"> All these tools have their strengths and their weaknesses: your first source of he</w:t>
      </w:r>
      <w:r w:rsidR="009F44E8">
        <w:rPr>
          <w:lang w:val="en-AU"/>
        </w:rPr>
        <w:t>lp is of course the internet.</w:t>
      </w:r>
    </w:p>
    <w:p w14:paraId="52301DD4" w14:textId="77777777" w:rsidR="00DB2BD7" w:rsidRPr="00321045" w:rsidRDefault="00DB2BD7" w:rsidP="00DB2BD7">
      <w:pPr>
        <w:rPr>
          <w:lang w:val="en-AU"/>
        </w:rPr>
      </w:pPr>
      <w:r w:rsidRPr="00321045">
        <w:rPr>
          <w:lang w:val="en-AU"/>
        </w:rPr>
        <w:t>If you intend using MS Word</w:t>
      </w:r>
      <w:r w:rsidR="00477913">
        <w:rPr>
          <w:lang w:val="en-AU"/>
        </w:rPr>
        <w:t xml:space="preserve"> </w:t>
      </w:r>
      <w:r w:rsidR="00573D59">
        <w:rPr>
          <w:lang w:val="en-AU"/>
        </w:rPr>
        <w:t xml:space="preserve">or LibreOffice </w:t>
      </w:r>
      <w:r w:rsidRPr="00321045">
        <w:rPr>
          <w:lang w:val="en-AU"/>
        </w:rPr>
        <w:t>you will have to master the use of styles. These are essential for creating longer documents.</w:t>
      </w:r>
      <w:r w:rsidR="00477913">
        <w:rPr>
          <w:lang w:val="en-AU"/>
        </w:rPr>
        <w:t xml:space="preserve"> LibreOffice Writer also has similar styles to word but is more explicit about the difference between character styles, paragraph styles</w:t>
      </w:r>
      <w:r w:rsidR="00477913" w:rsidRPr="00477913">
        <w:rPr>
          <w:lang w:val="en-AU"/>
        </w:rPr>
        <w:t xml:space="preserve"> and list</w:t>
      </w:r>
      <w:r w:rsidR="00477913">
        <w:rPr>
          <w:lang w:val="en-AU"/>
        </w:rPr>
        <w:t xml:space="preserve"> styles.</w:t>
      </w:r>
      <w:r w:rsidR="00641918">
        <w:rPr>
          <w:lang w:val="en-AU"/>
        </w:rPr>
        <w:t xml:space="preserve"> It also has page styles that word lacks.</w:t>
      </w:r>
    </w:p>
    <w:p w14:paraId="1AF5271C" w14:textId="77777777" w:rsidR="00DB2BD7" w:rsidRPr="00321045" w:rsidRDefault="00DB2BD7" w:rsidP="00DB2BD7">
      <w:pPr>
        <w:rPr>
          <w:lang w:val="en-AU"/>
        </w:rPr>
      </w:pPr>
      <w:r w:rsidRPr="00321045">
        <w:rPr>
          <w:lang w:val="en-AU"/>
        </w:rPr>
        <w:t xml:space="preserve">For general help have a look at the Word MVP site which has lots of useful advice: </w:t>
      </w:r>
      <w:hyperlink r:id="rId9" w:history="1">
        <w:r w:rsidR="00573D59" w:rsidRPr="00C00D47">
          <w:rPr>
            <w:rStyle w:val="Hyperlink"/>
            <w:lang w:val="en-AU"/>
          </w:rPr>
          <w:t>word.mvps.org/index.html</w:t>
        </w:r>
      </w:hyperlink>
      <w:r w:rsidRPr="00321045">
        <w:rPr>
          <w:lang w:val="en-AU"/>
        </w:rPr>
        <w:t xml:space="preserve"> and in particular their FAQ </w:t>
      </w:r>
      <w:hyperlink r:id="rId10" w:history="1">
        <w:r w:rsidRPr="00321045">
          <w:rPr>
            <w:rStyle w:val="Hyperlink"/>
            <w:lang w:val="en-AU"/>
          </w:rPr>
          <w:t>word.mvps.org/FAQs/index.htm</w:t>
        </w:r>
      </w:hyperlink>
      <w:r w:rsidRPr="00321045">
        <w:rPr>
          <w:lang w:val="en-AU"/>
        </w:rPr>
        <w:t xml:space="preserve">. For example: if my reference to styles has you confused look at </w:t>
      </w:r>
      <w:hyperlink r:id="rId11" w:history="1">
        <w:r w:rsidRPr="00321045">
          <w:rPr>
            <w:rStyle w:val="Hyperlink"/>
            <w:lang w:val="en-AU"/>
          </w:rPr>
          <w:t>shaunakelly.com/word/styles/tipsonstyles.html</w:t>
        </w:r>
      </w:hyperlink>
      <w:r w:rsidRPr="00321045">
        <w:rPr>
          <w:lang w:val="en-AU"/>
        </w:rPr>
        <w:t>.</w:t>
      </w:r>
    </w:p>
    <w:p w14:paraId="49EA0F86" w14:textId="77777777" w:rsidR="00DB2BD7" w:rsidRPr="00321045" w:rsidRDefault="00DB2BD7" w:rsidP="004F2285">
      <w:pPr>
        <w:keepNext/>
        <w:rPr>
          <w:lang w:val="en-AU"/>
        </w:rPr>
      </w:pPr>
      <w:r w:rsidRPr="00321045">
        <w:rPr>
          <w:lang w:val="en-AU"/>
        </w:rPr>
        <w:t xml:space="preserve">Once you start using styles the biggest problem is how to get numbered headings and lists to behave. At that point you can either give up and use LaTeX </w:t>
      </w:r>
      <w:r w:rsidR="00573D59">
        <w:rPr>
          <w:lang w:val="en-AU"/>
        </w:rPr>
        <w:t xml:space="preserve">or LibreOffice </w:t>
      </w:r>
      <w:r w:rsidRPr="00321045">
        <w:rPr>
          <w:lang w:val="en-AU"/>
        </w:rPr>
        <w:t xml:space="preserve">or read </w:t>
      </w:r>
      <w:r w:rsidR="0082496C">
        <w:rPr>
          <w:lang w:val="en-AU"/>
        </w:rPr>
        <w:t>“</w:t>
      </w:r>
      <w:r w:rsidRPr="00321045">
        <w:rPr>
          <w:lang w:val="en-AU"/>
        </w:rPr>
        <w:t>How to create numbered headings or outline numbering</w:t>
      </w:r>
      <w:r w:rsidR="0082496C">
        <w:rPr>
          <w:lang w:val="en-AU"/>
        </w:rPr>
        <w:t>”</w:t>
      </w:r>
      <w:r w:rsidRPr="00321045">
        <w:rPr>
          <w:lang w:val="en-AU"/>
        </w:rPr>
        <w:t xml:space="preserve"> by Shauna Kelly (</w:t>
      </w:r>
      <w:hyperlink r:id="rId12" w:history="1">
        <w:r w:rsidR="00573D59" w:rsidRPr="00C00D47">
          <w:rPr>
            <w:rStyle w:val="Hyperlink"/>
            <w:lang w:val="en-AU"/>
          </w:rPr>
          <w:t>www.shaunakelly.com/word/numbering/outlinenumbering.html</w:t>
        </w:r>
      </w:hyperlink>
      <w:r w:rsidRPr="00321045">
        <w:rPr>
          <w:lang w:val="en-AU"/>
        </w:rPr>
        <w:t>) with the memorable opening lines:</w:t>
      </w:r>
    </w:p>
    <w:p w14:paraId="336263EB" w14:textId="77777777" w:rsidR="00DB2BD7" w:rsidRPr="00321045" w:rsidRDefault="00DB2BD7" w:rsidP="00DB2BD7">
      <w:pPr>
        <w:pStyle w:val="Quotation"/>
        <w:rPr>
          <w:lang w:val="en-AU"/>
        </w:rPr>
      </w:pPr>
      <w:r w:rsidRPr="00321045">
        <w:rPr>
          <w:lang w:val="en-AU"/>
        </w:rPr>
        <w:t>Managing numbered headings and outline numbering in anything but the simplest of Microsoft Word documents can easily drive you crazy. You seem to go round and round in circles, and never end up with what you want. And just when you get close, it falls to pieces.</w:t>
      </w:r>
    </w:p>
    <w:p w14:paraId="609FF8D9" w14:textId="77777777" w:rsidR="00DB2BD7" w:rsidRPr="00321045" w:rsidRDefault="00DB2BD7" w:rsidP="00DB2BD7">
      <w:pPr>
        <w:pStyle w:val="Quotation"/>
        <w:rPr>
          <w:lang w:val="en-AU"/>
        </w:rPr>
      </w:pPr>
      <w:r w:rsidRPr="00321045">
        <w:rPr>
          <w:lang w:val="en-AU"/>
        </w:rPr>
        <w:t>You are not alone!</w:t>
      </w:r>
    </w:p>
    <w:p w14:paraId="741A8BCC" w14:textId="77777777" w:rsidR="00DB2BD7" w:rsidRPr="00321045" w:rsidRDefault="00DB2BD7" w:rsidP="005A76EC">
      <w:pPr>
        <w:keepNext/>
        <w:rPr>
          <w:lang w:val="en-AU"/>
        </w:rPr>
      </w:pPr>
      <w:r w:rsidRPr="00321045">
        <w:rPr>
          <w:lang w:val="en-AU"/>
        </w:rPr>
        <w:lastRenderedPageBreak/>
        <w:t>The summary of the advice is:</w:t>
      </w:r>
    </w:p>
    <w:p w14:paraId="397211B0" w14:textId="77777777" w:rsidR="00DB2BD7" w:rsidRPr="00321045" w:rsidRDefault="00DB2BD7" w:rsidP="00321045">
      <w:pPr>
        <w:pStyle w:val="ListNumber"/>
        <w:rPr>
          <w:lang w:val="en-AU"/>
        </w:rPr>
      </w:pPr>
      <w:r w:rsidRPr="00321045">
        <w:rPr>
          <w:lang w:val="en-AU"/>
        </w:rPr>
        <w:t>Don't use the pretty numbering or bullet buttons on the toolbar or the ribbon. They look inviting, but they're not what you need.</w:t>
      </w:r>
    </w:p>
    <w:p w14:paraId="681D5B16" w14:textId="77777777" w:rsidR="00DB2BD7" w:rsidRPr="00321045" w:rsidRDefault="00DB2BD7" w:rsidP="00DB2BD7">
      <w:pPr>
        <w:pStyle w:val="ListNumber"/>
        <w:rPr>
          <w:lang w:val="en-AU"/>
        </w:rPr>
      </w:pPr>
      <w:r w:rsidRPr="00321045">
        <w:rPr>
          <w:lang w:val="en-AU"/>
        </w:rPr>
        <w:t>Don't use the toolbar numbering or bullet buttons. They're not what you need either.</w:t>
      </w:r>
    </w:p>
    <w:p w14:paraId="493C4624" w14:textId="77777777" w:rsidR="00DB2BD7" w:rsidRPr="00321045" w:rsidRDefault="00DB2BD7" w:rsidP="00DB2BD7">
      <w:pPr>
        <w:pStyle w:val="ListNumber"/>
        <w:rPr>
          <w:lang w:val="en-AU"/>
        </w:rPr>
      </w:pPr>
      <w:r w:rsidRPr="00321045">
        <w:rPr>
          <w:lang w:val="en-AU"/>
        </w:rPr>
        <w:t>Apply styles to your headings, preferably Word's built-in Heading styles.</w:t>
      </w:r>
    </w:p>
    <w:p w14:paraId="285BA32E" w14:textId="77777777" w:rsidR="00DB2BD7" w:rsidRPr="00321045" w:rsidRDefault="00DB2BD7" w:rsidP="00DB2BD7">
      <w:pPr>
        <w:pStyle w:val="ListNumber"/>
        <w:rPr>
          <w:lang w:val="en-AU"/>
        </w:rPr>
      </w:pPr>
      <w:r w:rsidRPr="00321045">
        <w:rPr>
          <w:lang w:val="en-AU"/>
        </w:rPr>
        <w:t>Modify the styles so you can have the font, paragraph and other formatting to suit your needs.</w:t>
      </w:r>
    </w:p>
    <w:p w14:paraId="5E8FD5DB" w14:textId="77777777" w:rsidR="00DB2BD7" w:rsidRPr="00321045" w:rsidRDefault="00DB2BD7" w:rsidP="00DB2BD7">
      <w:pPr>
        <w:pStyle w:val="ListNumber"/>
        <w:rPr>
          <w:lang w:val="en-AU"/>
        </w:rPr>
      </w:pPr>
      <w:r w:rsidRPr="00321045">
        <w:rPr>
          <w:lang w:val="en-AU"/>
        </w:rPr>
        <w:t>Modify the numbering and indenting by modifying the numbering settings of the Heading styles. The styles will manage the numbering and the indents.</w:t>
      </w:r>
    </w:p>
    <w:p w14:paraId="4F0C0A99" w14:textId="77777777" w:rsidR="004F726E" w:rsidRPr="00321045" w:rsidRDefault="00260343" w:rsidP="00293CBE">
      <w:pPr>
        <w:pStyle w:val="Heading1"/>
      </w:pPr>
      <w:r w:rsidRPr="00321045">
        <w:t>Approach</w:t>
      </w:r>
    </w:p>
    <w:p w14:paraId="1BFF79D5" w14:textId="77777777" w:rsidR="004662BC" w:rsidRPr="00321045" w:rsidRDefault="00260343" w:rsidP="00A200DE">
      <w:pPr>
        <w:rPr>
          <w:lang w:val="en-AU"/>
        </w:rPr>
      </w:pPr>
      <w:r w:rsidRPr="00321045">
        <w:rPr>
          <w:lang w:val="en-AU"/>
        </w:rPr>
        <w:t>You should begin your write-up with an overview and then drill down into the details of what you produced.</w:t>
      </w:r>
      <w:r w:rsidR="00D01677" w:rsidRPr="00321045">
        <w:rPr>
          <w:lang w:val="en-AU"/>
        </w:rPr>
        <w:t xml:space="preserve"> Your report should cover the following sections:</w:t>
      </w:r>
    </w:p>
    <w:p w14:paraId="32F1A996" w14:textId="77777777" w:rsidR="00E45547" w:rsidRPr="00321045" w:rsidRDefault="00E45547" w:rsidP="003166C8">
      <w:pPr>
        <w:pStyle w:val="Heading2"/>
        <w:numPr>
          <w:ilvl w:val="0"/>
          <w:numId w:val="0"/>
        </w:numPr>
      </w:pPr>
      <w:r w:rsidRPr="00321045">
        <w:t>Abstract</w:t>
      </w:r>
    </w:p>
    <w:p w14:paraId="7C03A4B9" w14:textId="77777777" w:rsidR="00B56B14" w:rsidRPr="00321045" w:rsidRDefault="00B56B14" w:rsidP="00A200DE">
      <w:pPr>
        <w:rPr>
          <w:lang w:val="en-AU"/>
        </w:rPr>
      </w:pPr>
      <w:r w:rsidRPr="00321045">
        <w:rPr>
          <w:lang w:val="en-AU"/>
        </w:rPr>
        <w:t xml:space="preserve">First you should have an executive summary (or abstract) just a single </w:t>
      </w:r>
      <w:r w:rsidR="00353DB9" w:rsidRPr="00321045">
        <w:rPr>
          <w:lang w:val="en-AU"/>
        </w:rPr>
        <w:t>paragraph saying what the results of the project are (at most 200 words).</w:t>
      </w:r>
    </w:p>
    <w:p w14:paraId="32D3471E" w14:textId="77777777" w:rsidR="00D01677" w:rsidRPr="00321045" w:rsidRDefault="00D01677" w:rsidP="00D01677">
      <w:pPr>
        <w:pStyle w:val="Heading2"/>
      </w:pPr>
      <w:r w:rsidRPr="00321045">
        <w:t>Introduction</w:t>
      </w:r>
    </w:p>
    <w:p w14:paraId="6E5C11C1" w14:textId="77777777" w:rsidR="008E6E2D" w:rsidRPr="00321045" w:rsidRDefault="00B56B14" w:rsidP="00A200DE">
      <w:pPr>
        <w:rPr>
          <w:lang w:val="en-AU"/>
        </w:rPr>
      </w:pPr>
      <w:r w:rsidRPr="00321045">
        <w:rPr>
          <w:lang w:val="en-AU"/>
        </w:rPr>
        <w:t>Your</w:t>
      </w:r>
      <w:r w:rsidR="00353DB9" w:rsidRPr="00321045">
        <w:rPr>
          <w:lang w:val="en-AU"/>
        </w:rPr>
        <w:t xml:space="preserve"> introduction provides the context for the project and should contain the statement of the scope of the project (which may have changed since you first wrote it). Someone reading your introduction must have clear idea of what the system is in</w:t>
      </w:r>
      <w:r w:rsidR="00641918">
        <w:rPr>
          <w:lang w:val="en-AU"/>
        </w:rPr>
        <w:t>t</w:t>
      </w:r>
      <w:r w:rsidR="00353DB9" w:rsidRPr="00321045">
        <w:rPr>
          <w:lang w:val="en-AU"/>
        </w:rPr>
        <w:t>en</w:t>
      </w:r>
      <w:r w:rsidR="00641918">
        <w:rPr>
          <w:lang w:val="en-AU"/>
        </w:rPr>
        <w:t>d</w:t>
      </w:r>
      <w:r w:rsidR="00353DB9" w:rsidRPr="00321045">
        <w:rPr>
          <w:lang w:val="en-AU"/>
        </w:rPr>
        <w:t xml:space="preserve">ed for. </w:t>
      </w:r>
      <w:r w:rsidR="008E6E2D" w:rsidRPr="00321045">
        <w:rPr>
          <w:lang w:val="en-AU"/>
        </w:rPr>
        <w:t>If you think there is something special about the kind of problem you tackled that your reader needs to know up front then this is where you say it.</w:t>
      </w:r>
    </w:p>
    <w:p w14:paraId="5D21FA5E" w14:textId="77777777" w:rsidR="001E7E51" w:rsidRPr="00321045" w:rsidRDefault="00353DB9" w:rsidP="00A200DE">
      <w:pPr>
        <w:rPr>
          <w:lang w:val="en-AU"/>
        </w:rPr>
      </w:pPr>
      <w:r w:rsidRPr="00321045">
        <w:rPr>
          <w:lang w:val="en-AU"/>
        </w:rPr>
        <w:t>If you need any survey of other work (you probably don’t) then put it towards the end of the introduction and give suitable references. A case where this is needed is if your project builds on someone else’s project or some published algorithm</w:t>
      </w:r>
      <w:r w:rsidR="008E6E2D" w:rsidRPr="00321045">
        <w:rPr>
          <w:lang w:val="en-AU"/>
        </w:rPr>
        <w:t>.</w:t>
      </w:r>
    </w:p>
    <w:p w14:paraId="7B8EDFA8" w14:textId="77777777" w:rsidR="008E6E2D" w:rsidRPr="00321045" w:rsidRDefault="006971D3" w:rsidP="00A200DE">
      <w:pPr>
        <w:rPr>
          <w:lang w:val="en-AU"/>
        </w:rPr>
      </w:pPr>
      <w:r w:rsidRPr="00321045">
        <w:rPr>
          <w:lang w:val="en-AU"/>
        </w:rPr>
        <w:t xml:space="preserve">Discuss your approach to solving the problem. </w:t>
      </w:r>
      <w:r w:rsidR="00995D71">
        <w:rPr>
          <w:lang w:val="en-AU"/>
        </w:rPr>
        <w:t>G</w:t>
      </w:r>
      <w:r w:rsidR="008E6E2D" w:rsidRPr="00321045">
        <w:rPr>
          <w:lang w:val="en-AU"/>
        </w:rPr>
        <w:t>ive a short overview of the software engineering methods you used (e.g., traditional analysis followed by design and implementation</w:t>
      </w:r>
      <w:r w:rsidR="00995D71">
        <w:rPr>
          <w:lang w:val="en-AU"/>
        </w:rPr>
        <w:t xml:space="preserve">, </w:t>
      </w:r>
      <w:r w:rsidR="008E6E2D" w:rsidRPr="00321045">
        <w:rPr>
          <w:lang w:val="en-AU"/>
        </w:rPr>
        <w:t>typically the case if you did an evolutionary prototype, or a more agile approach where you had a cyclical development process).</w:t>
      </w:r>
    </w:p>
    <w:p w14:paraId="3327255F" w14:textId="77777777" w:rsidR="008E6E2D" w:rsidRPr="00321045" w:rsidRDefault="008E6E2D" w:rsidP="008E6E2D">
      <w:pPr>
        <w:pStyle w:val="Heading2"/>
      </w:pPr>
      <w:r w:rsidRPr="00321045">
        <w:t>Requirements Captured</w:t>
      </w:r>
    </w:p>
    <w:p w14:paraId="7FD1725E" w14:textId="77777777" w:rsidR="008E6E2D" w:rsidRPr="00321045" w:rsidRDefault="008E6E2D" w:rsidP="008E6E2D">
      <w:pPr>
        <w:rPr>
          <w:lang w:val="en-AU" w:eastAsia="en-AU"/>
        </w:rPr>
      </w:pPr>
      <w:r w:rsidRPr="00321045">
        <w:rPr>
          <w:lang w:val="en-AU" w:eastAsia="en-AU"/>
        </w:rPr>
        <w:t xml:space="preserve">The next section deals with the analysis of your system. Cover </w:t>
      </w:r>
      <w:r w:rsidR="006971D3" w:rsidRPr="00321045">
        <w:rPr>
          <w:lang w:val="en-AU" w:eastAsia="en-AU"/>
        </w:rPr>
        <w:t xml:space="preserve">the </w:t>
      </w:r>
      <w:r w:rsidRPr="00321045">
        <w:rPr>
          <w:lang w:val="en-AU" w:eastAsia="en-AU"/>
        </w:rPr>
        <w:t>functional, non-functional and usability requirements. This is where you present your us</w:t>
      </w:r>
      <w:r w:rsidR="009F44E8">
        <w:rPr>
          <w:lang w:val="en-AU" w:eastAsia="en-AU"/>
        </w:rPr>
        <w:t>e case narratives and diagrams.</w:t>
      </w:r>
    </w:p>
    <w:p w14:paraId="211D7D95" w14:textId="77777777" w:rsidR="000C778D" w:rsidRPr="00321045" w:rsidRDefault="000C778D" w:rsidP="008E6E2D">
      <w:pPr>
        <w:rPr>
          <w:lang w:val="en-AU" w:eastAsia="en-AU"/>
        </w:rPr>
      </w:pPr>
      <w:r w:rsidRPr="00321045">
        <w:rPr>
          <w:lang w:val="en-AU" w:eastAsia="en-AU"/>
        </w:rPr>
        <w:t>Discuss the major analysis artefacts that you produced. We will expect you to produce</w:t>
      </w:r>
      <w:r w:rsidR="00D80A95" w:rsidRPr="00321045">
        <w:rPr>
          <w:lang w:val="en-AU" w:eastAsia="en-AU"/>
        </w:rPr>
        <w:t xml:space="preserve"> at least</w:t>
      </w:r>
      <w:r w:rsidRPr="00321045">
        <w:rPr>
          <w:lang w:val="en-AU" w:eastAsia="en-AU"/>
        </w:rPr>
        <w:t xml:space="preserve"> one overall description of the </w:t>
      </w:r>
      <w:r w:rsidR="00D80A95" w:rsidRPr="00321045">
        <w:rPr>
          <w:lang w:val="en-AU" w:eastAsia="en-AU"/>
        </w:rPr>
        <w:t>architecture</w:t>
      </w:r>
      <w:r w:rsidRPr="00321045">
        <w:rPr>
          <w:lang w:val="en-AU" w:eastAsia="en-AU"/>
        </w:rPr>
        <w:t xml:space="preserve"> used in your system as a diagram</w:t>
      </w:r>
      <w:r w:rsidR="00AC014A" w:rsidRPr="00321045">
        <w:rPr>
          <w:lang w:val="en-AU" w:eastAsia="en-AU"/>
        </w:rPr>
        <w:t xml:space="preserve">, either here or below (see Section </w:t>
      </w:r>
      <w:r w:rsidR="00AC014A" w:rsidRPr="00321045">
        <w:rPr>
          <w:lang w:val="en-AU" w:eastAsia="en-AU"/>
        </w:rPr>
        <w:fldChar w:fldCharType="begin"/>
      </w:r>
      <w:r w:rsidR="00AC014A" w:rsidRPr="00321045">
        <w:rPr>
          <w:lang w:val="en-AU" w:eastAsia="en-AU"/>
        </w:rPr>
        <w:instrText xml:space="preserve"> REF _Ref394653441 \r \h </w:instrText>
      </w:r>
      <w:r w:rsidR="00AC014A" w:rsidRPr="00321045">
        <w:rPr>
          <w:lang w:val="en-AU" w:eastAsia="en-AU"/>
        </w:rPr>
      </w:r>
      <w:r w:rsidR="00AC014A" w:rsidRPr="00321045">
        <w:rPr>
          <w:lang w:val="en-AU" w:eastAsia="en-AU"/>
        </w:rPr>
        <w:fldChar w:fldCharType="separate"/>
      </w:r>
      <w:r w:rsidR="00AC014A" w:rsidRPr="00321045">
        <w:rPr>
          <w:lang w:val="en-AU" w:eastAsia="en-AU"/>
        </w:rPr>
        <w:t>2.3</w:t>
      </w:r>
      <w:r w:rsidR="00AC014A" w:rsidRPr="00321045">
        <w:rPr>
          <w:lang w:val="en-AU" w:eastAsia="en-AU"/>
        </w:rPr>
        <w:fldChar w:fldCharType="end"/>
      </w:r>
      <w:r w:rsidR="00AC014A" w:rsidRPr="00321045">
        <w:rPr>
          <w:lang w:val="en-AU" w:eastAsia="en-AU"/>
        </w:rPr>
        <w:t>)</w:t>
      </w:r>
      <w:r w:rsidRPr="00321045">
        <w:rPr>
          <w:lang w:val="en-AU" w:eastAsia="en-AU"/>
        </w:rPr>
        <w:t xml:space="preserve">. </w:t>
      </w:r>
      <w:r w:rsidR="00D80A95" w:rsidRPr="00321045">
        <w:rPr>
          <w:lang w:val="en-AU" w:eastAsia="en-AU"/>
        </w:rPr>
        <w:t xml:space="preserve">You may also want to include </w:t>
      </w:r>
      <w:r w:rsidRPr="00321045">
        <w:rPr>
          <w:lang w:val="en-AU" w:eastAsia="en-AU"/>
        </w:rPr>
        <w:t xml:space="preserve">an </w:t>
      </w:r>
      <w:r w:rsidR="00D80A95" w:rsidRPr="00321045">
        <w:rPr>
          <w:lang w:val="en-AU" w:eastAsia="en-AU"/>
        </w:rPr>
        <w:t xml:space="preserve">analysis </w:t>
      </w:r>
      <w:r w:rsidRPr="00321045">
        <w:rPr>
          <w:lang w:val="en-AU" w:eastAsia="en-AU"/>
        </w:rPr>
        <w:t>class hierarchy diagram.</w:t>
      </w:r>
    </w:p>
    <w:p w14:paraId="0367734E" w14:textId="77777777" w:rsidR="004F2285" w:rsidRPr="00321045" w:rsidRDefault="004F2285" w:rsidP="004F2285">
      <w:pPr>
        <w:pStyle w:val="Heading2"/>
      </w:pPr>
      <w:bookmarkStart w:id="1" w:name="_Ref394653441"/>
      <w:r w:rsidRPr="00321045">
        <w:t>Design Overview</w:t>
      </w:r>
      <w:bookmarkEnd w:id="1"/>
    </w:p>
    <w:p w14:paraId="32BF3753" w14:textId="77777777" w:rsidR="004F2285" w:rsidRPr="00321045" w:rsidRDefault="004F2285" w:rsidP="004F2285">
      <w:pPr>
        <w:rPr>
          <w:lang w:val="en-AU" w:eastAsia="en-AU"/>
        </w:rPr>
      </w:pPr>
      <w:r w:rsidRPr="00321045">
        <w:rPr>
          <w:lang w:val="en-AU" w:eastAsia="en-AU"/>
        </w:rPr>
        <w:t xml:space="preserve">The next section is an overview of your design. The system design has to be justified in terms of the expected </w:t>
      </w:r>
      <w:r w:rsidR="009F44E8">
        <w:rPr>
          <w:lang w:val="en-AU" w:eastAsia="en-AU"/>
        </w:rPr>
        <w:t>behaviour of the final product.</w:t>
      </w:r>
    </w:p>
    <w:p w14:paraId="6CBA49A2" w14:textId="77777777" w:rsidR="004F2285" w:rsidRPr="00321045" w:rsidRDefault="004F2285" w:rsidP="004F2285">
      <w:pPr>
        <w:rPr>
          <w:lang w:val="en-AU" w:eastAsia="en-AU"/>
        </w:rPr>
      </w:pPr>
      <w:r w:rsidRPr="00321045">
        <w:rPr>
          <w:lang w:val="en-AU" w:eastAsia="en-AU"/>
        </w:rPr>
        <w:t>If you produced a design class diagram put it here.</w:t>
      </w:r>
    </w:p>
    <w:p w14:paraId="41A7CDED" w14:textId="77777777" w:rsidR="004F2285" w:rsidRPr="00321045" w:rsidRDefault="004F2285" w:rsidP="004F2285">
      <w:pPr>
        <w:rPr>
          <w:lang w:val="en-AU" w:eastAsia="en-AU"/>
        </w:rPr>
      </w:pPr>
      <w:r w:rsidRPr="00321045">
        <w:rPr>
          <w:lang w:val="en-AU" w:eastAsia="en-AU"/>
        </w:rPr>
        <w:t>You must present the overall architecture of the system together with an architecture diagram. You may choose what kind of diagram best suits your project but we would expect a layered architecture diagram (see Figure 1) unless there is a good reason for some other kind of diagram. It need not be a formal UML diagram as long as it conveys all the necessary information clearly.</w:t>
      </w:r>
    </w:p>
    <w:p w14:paraId="5D93E386" w14:textId="77777777" w:rsidR="004F2285" w:rsidRDefault="004F2285" w:rsidP="004F2285">
      <w:pPr>
        <w:rPr>
          <w:lang w:val="en-AU" w:eastAsia="en-AU"/>
        </w:rPr>
      </w:pPr>
      <w:r w:rsidRPr="00321045">
        <w:rPr>
          <w:lang w:val="en-AU" w:eastAsia="en-AU"/>
        </w:rPr>
        <w:t>You should then (in subsections) cover the algorithms and the data organisation used and why</w:t>
      </w:r>
      <w:r w:rsidR="009F44E8">
        <w:rPr>
          <w:lang w:val="en-AU" w:eastAsia="en-AU"/>
        </w:rPr>
        <w:t xml:space="preserve"> they were considered the best.</w:t>
      </w:r>
    </w:p>
    <w:p w14:paraId="0D8C7123" w14:textId="77777777" w:rsidR="00932B45" w:rsidRPr="00321045" w:rsidRDefault="00932B45" w:rsidP="00932B45">
      <w:pPr>
        <w:pStyle w:val="Heading2"/>
      </w:pPr>
      <w:r w:rsidRPr="00321045">
        <w:t>Implementation</w:t>
      </w:r>
    </w:p>
    <w:p w14:paraId="5FDCFCF1" w14:textId="77777777" w:rsidR="00932B45" w:rsidRPr="00321045" w:rsidRDefault="00932B45" w:rsidP="00932B45">
      <w:pPr>
        <w:rPr>
          <w:lang w:val="en-AU"/>
        </w:rPr>
      </w:pPr>
      <w:r>
        <w:rPr>
          <w:lang w:val="en-AU"/>
        </w:rPr>
        <w:t>Now we get to the details.</w:t>
      </w:r>
    </w:p>
    <w:p w14:paraId="3BE0905A" w14:textId="77777777" w:rsidR="00932B45" w:rsidRDefault="00932B45" w:rsidP="00932B45">
      <w:pPr>
        <w:pStyle w:val="ListBullet"/>
        <w:rPr>
          <w:lang w:val="en-AU"/>
        </w:rPr>
      </w:pPr>
      <w:r w:rsidRPr="00321045">
        <w:rPr>
          <w:lang w:val="en-AU"/>
        </w:rPr>
        <w:t>Describe your data structures and be sure to illustrate them with a diagram.</w:t>
      </w:r>
    </w:p>
    <w:p w14:paraId="310EAEA1" w14:textId="77777777" w:rsidR="00995D71" w:rsidRPr="00995D71" w:rsidRDefault="00995D71" w:rsidP="00995D71">
      <w:pPr>
        <w:pStyle w:val="ListBullet"/>
        <w:ind w:left="360" w:hanging="360"/>
        <w:rPr>
          <w:lang w:val="en-AU"/>
        </w:rPr>
      </w:pPr>
      <w:r w:rsidRPr="00321045">
        <w:rPr>
          <w:lang w:val="en-AU"/>
        </w:rPr>
        <w:t>If your user interface was a key feature describe how that was implemented.</w:t>
      </w:r>
    </w:p>
    <w:p w14:paraId="1B4E197A" w14:textId="77777777" w:rsidR="00DB59C5" w:rsidRDefault="006E01FF" w:rsidP="005A76EC">
      <w:pPr>
        <w:jc w:val="center"/>
        <w:rPr>
          <w:lang w:val="en-AU"/>
        </w:rPr>
      </w:pPr>
      <w:r>
        <w:rPr>
          <w:lang w:val="en-AU" w:eastAsia="en-AU"/>
        </w:rPr>
        <w:lastRenderedPageBreak/>
        <w:pict w14:anchorId="47DC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7" type="#_x0000_t75" style="position:absolute;left:0;text-align:left;margin-left:0;margin-top:0;width:267.95pt;height:228.2pt;z-index:251658240;visibility:visible;mso-wrap-distance-top:2.85pt;mso-wrap-distance-bottom:2.85pt;mso-position-horizontal:center;mso-position-vertical:top;mso-position-vertical-relative:margin" fillcolor="#09c">
            <v:imagedata r:id="rId13" o:title=""/>
            <v:shadow color="#ccecff"/>
            <w10:wrap type="topAndBottom" anchory="margin"/>
          </v:shape>
          <o:OLEObject Type="Embed" ProgID="Visio.Drawing.11" ShapeID="Object 4" DrawAspect="Content" ObjectID="_1404818220" r:id="rId14"/>
        </w:pict>
      </w:r>
      <w:r w:rsidR="00DB59C5" w:rsidRPr="00321045">
        <w:rPr>
          <w:rStyle w:val="Strong"/>
          <w:lang w:val="en-AU"/>
        </w:rPr>
        <w:t>Figure 1:</w:t>
      </w:r>
      <w:r w:rsidR="00DB59C5" w:rsidRPr="00321045">
        <w:rPr>
          <w:lang w:val="en-AU"/>
        </w:rPr>
        <w:t xml:space="preserve"> An architecture diagram. Caption to go below figure</w:t>
      </w:r>
      <w:r w:rsidR="00573D59">
        <w:rPr>
          <w:lang w:val="en-AU"/>
        </w:rPr>
        <w:t xml:space="preserve">. </w:t>
      </w:r>
      <w:r w:rsidR="00573D59">
        <w:rPr>
          <w:lang w:val="en-AU"/>
        </w:rPr>
        <w:br/>
      </w:r>
      <w:r w:rsidR="00573D59" w:rsidRPr="00573D59">
        <w:rPr>
          <w:lang w:val="en-AU"/>
        </w:rPr>
        <w:t>Note that LibreOffice handles this better than MS word</w:t>
      </w:r>
    </w:p>
    <w:p w14:paraId="1E341FA2" w14:textId="77777777" w:rsidR="00932B45" w:rsidRPr="00321045" w:rsidRDefault="00932B45" w:rsidP="00932B45">
      <w:pPr>
        <w:pStyle w:val="ListBullet"/>
        <w:rPr>
          <w:lang w:val="en-AU"/>
        </w:rPr>
      </w:pPr>
      <w:r w:rsidRPr="00321045">
        <w:rPr>
          <w:lang w:val="en-AU"/>
        </w:rPr>
        <w:t>Discuss the function of the most significant methods in each class. This may well require flowcharts, or sequence diagrams, in some cases.</w:t>
      </w:r>
    </w:p>
    <w:p w14:paraId="50AE5A2D" w14:textId="77777777" w:rsidR="00932B45" w:rsidRPr="00321045" w:rsidRDefault="00932B45" w:rsidP="00932B45">
      <w:pPr>
        <w:pStyle w:val="ListBullet"/>
        <w:rPr>
          <w:rFonts w:eastAsia="MS Mincho"/>
          <w:lang w:val="en-AU"/>
        </w:rPr>
      </w:pPr>
      <w:r w:rsidRPr="00321045">
        <w:rPr>
          <w:rFonts w:eastAsia="MS Mincho"/>
          <w:lang w:val="en-AU"/>
        </w:rPr>
        <w:t>Any special relationship between the classes (e.</w:t>
      </w:r>
      <w:r>
        <w:rPr>
          <w:rFonts w:eastAsia="MS Mincho"/>
          <w:lang w:val="en-AU"/>
        </w:rPr>
        <w:t>g. friends) and why they exist.</w:t>
      </w:r>
    </w:p>
    <w:p w14:paraId="4BC63F66" w14:textId="77777777" w:rsidR="00932B45" w:rsidRPr="00932B45" w:rsidRDefault="00932B45" w:rsidP="00932B45">
      <w:pPr>
        <w:pStyle w:val="ListBullet"/>
        <w:rPr>
          <w:rFonts w:eastAsia="MS Mincho"/>
          <w:lang w:val="en-AU"/>
        </w:rPr>
      </w:pPr>
      <w:r w:rsidRPr="00321045">
        <w:rPr>
          <w:rFonts w:eastAsia="MS Mincho"/>
          <w:lang w:val="en-AU"/>
        </w:rPr>
        <w:t>A description of any special programming techniques or libraries used.</w:t>
      </w:r>
    </w:p>
    <w:p w14:paraId="0F7AF7BC" w14:textId="77777777" w:rsidR="00342AFE" w:rsidRPr="00321045" w:rsidRDefault="00342AFE" w:rsidP="00342AFE">
      <w:pPr>
        <w:pStyle w:val="Heading2"/>
      </w:pPr>
      <w:r w:rsidRPr="00321045">
        <w:t>Program Validation and Verification</w:t>
      </w:r>
    </w:p>
    <w:p w14:paraId="7B7EAC4D" w14:textId="77777777" w:rsidR="006F2DA2" w:rsidRDefault="00342AFE" w:rsidP="006F2DA2">
      <w:pPr>
        <w:rPr>
          <w:lang w:val="en-AU" w:eastAsia="en-AU"/>
        </w:rPr>
      </w:pPr>
      <w:r w:rsidRPr="00321045">
        <w:rPr>
          <w:lang w:val="en-AU" w:eastAsia="en-AU"/>
        </w:rPr>
        <w:t xml:space="preserve">Tell us how you tested the system and why you believe it works. </w:t>
      </w:r>
      <w:r w:rsidR="006F2DA2">
        <w:rPr>
          <w:lang w:val="en-AU" w:eastAsia="en-AU"/>
        </w:rPr>
        <w:t xml:space="preserve">Describe the </w:t>
      </w:r>
      <w:r w:rsidR="006F2DA2" w:rsidRPr="006F2DA2">
        <w:rPr>
          <w:lang w:val="en-AU" w:eastAsia="en-AU"/>
        </w:rPr>
        <w:t>Quality Management Plan</w:t>
      </w:r>
      <w:r w:rsidR="006F2DA2">
        <w:rPr>
          <w:lang w:val="en-AU" w:eastAsia="en-AU"/>
        </w:rPr>
        <w:t xml:space="preserve"> for your project, that is, </w:t>
      </w:r>
      <w:r w:rsidR="006F2DA2" w:rsidRPr="006F2DA2">
        <w:rPr>
          <w:lang w:val="en-AU" w:eastAsia="en-AU"/>
        </w:rPr>
        <w:t>software testing</w:t>
      </w:r>
      <w:r w:rsidR="006F2DA2">
        <w:rPr>
          <w:lang w:val="en-AU" w:eastAsia="en-AU"/>
        </w:rPr>
        <w:t xml:space="preserve"> plan</w:t>
      </w:r>
      <w:r w:rsidR="006F2DA2" w:rsidRPr="006F2DA2">
        <w:rPr>
          <w:lang w:val="en-AU" w:eastAsia="en-AU"/>
        </w:rPr>
        <w:t>.</w:t>
      </w:r>
      <w:r w:rsidR="006F2DA2">
        <w:rPr>
          <w:lang w:val="en-AU" w:eastAsia="en-AU"/>
        </w:rPr>
        <w:t xml:space="preserve"> </w:t>
      </w:r>
      <w:r w:rsidR="006F2DA2" w:rsidRPr="006F2DA2">
        <w:rPr>
          <w:lang w:val="en-AU" w:eastAsia="en-AU"/>
        </w:rPr>
        <w:t xml:space="preserve">The plan should indicate the types of testing that </w:t>
      </w:r>
      <w:r w:rsidR="006F2DA2">
        <w:rPr>
          <w:lang w:val="en-AU" w:eastAsia="en-AU"/>
        </w:rPr>
        <w:t>was</w:t>
      </w:r>
      <w:r w:rsidR="006F2DA2" w:rsidRPr="006F2DA2">
        <w:rPr>
          <w:lang w:val="en-AU" w:eastAsia="en-AU"/>
        </w:rPr>
        <w:t xml:space="preserve"> performed and detail how they </w:t>
      </w:r>
      <w:r w:rsidR="006F2DA2">
        <w:rPr>
          <w:lang w:val="en-AU" w:eastAsia="en-AU"/>
        </w:rPr>
        <w:t>were done</w:t>
      </w:r>
      <w:r w:rsidR="006F2DA2" w:rsidRPr="006F2DA2">
        <w:rPr>
          <w:lang w:val="en-AU" w:eastAsia="en-AU"/>
        </w:rPr>
        <w:t xml:space="preserve">. </w:t>
      </w:r>
      <w:r w:rsidR="006F2DA2">
        <w:rPr>
          <w:lang w:val="en-AU" w:eastAsia="en-AU"/>
        </w:rPr>
        <w:t>This must include the r</w:t>
      </w:r>
      <w:r w:rsidR="006F2DA2" w:rsidRPr="006F2DA2">
        <w:rPr>
          <w:lang w:val="en-AU" w:eastAsia="en-AU"/>
        </w:rPr>
        <w:t>easons</w:t>
      </w:r>
      <w:r w:rsidR="006F2DA2">
        <w:rPr>
          <w:lang w:val="en-AU" w:eastAsia="en-AU"/>
        </w:rPr>
        <w:t xml:space="preserve"> on</w:t>
      </w:r>
      <w:r w:rsidR="006F2DA2" w:rsidRPr="006F2DA2">
        <w:rPr>
          <w:lang w:val="en-AU" w:eastAsia="en-AU"/>
        </w:rPr>
        <w:t xml:space="preserve"> why the chosen testing protocol </w:t>
      </w:r>
      <w:r w:rsidR="006F2DA2">
        <w:rPr>
          <w:lang w:val="en-AU" w:eastAsia="en-AU"/>
        </w:rPr>
        <w:t>was</w:t>
      </w:r>
      <w:r w:rsidR="006F2DA2" w:rsidRPr="006F2DA2">
        <w:rPr>
          <w:lang w:val="en-AU" w:eastAsia="en-AU"/>
        </w:rPr>
        <w:t xml:space="preserve"> considered effective</w:t>
      </w:r>
      <w:r w:rsidR="006F2DA2">
        <w:rPr>
          <w:lang w:val="en-AU" w:eastAsia="en-AU"/>
        </w:rPr>
        <w:t>.</w:t>
      </w:r>
    </w:p>
    <w:p w14:paraId="45A51157" w14:textId="77777777" w:rsidR="006F2DA2" w:rsidRDefault="006F2DA2" w:rsidP="006F2DA2">
      <w:pPr>
        <w:rPr>
          <w:lang w:val="en-AU" w:eastAsia="en-AU"/>
        </w:rPr>
      </w:pPr>
      <w:r>
        <w:rPr>
          <w:lang w:val="en-AU" w:eastAsia="en-AU"/>
        </w:rPr>
        <w:t>Create a table that summarizes the testing</w:t>
      </w:r>
      <w:r w:rsidR="009238EF">
        <w:rPr>
          <w:lang w:val="en-AU" w:eastAsia="en-AU"/>
        </w:rPr>
        <w:t xml:space="preserve"> plan</w:t>
      </w:r>
      <w:r w:rsidR="007345A8">
        <w:rPr>
          <w:lang w:val="en-AU" w:eastAsia="en-AU"/>
        </w:rPr>
        <w:t xml:space="preserve"> (see Table 1).</w:t>
      </w:r>
    </w:p>
    <w:p w14:paraId="68970ABF" w14:textId="77777777" w:rsidR="009238EF" w:rsidRDefault="009238EF" w:rsidP="00932B45">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 A table caption goes above the table.</w:t>
      </w:r>
    </w:p>
    <w:tbl>
      <w:tblPr>
        <w:tblStyle w:val="TableGrid"/>
        <w:tblpPr w:leftFromText="181" w:rightFromText="181" w:bottomFromText="142" w:vertAnchor="text" w:tblpY="1"/>
        <w:tblW w:w="0" w:type="auto"/>
        <w:tblLayout w:type="fixed"/>
        <w:tblLook w:val="04A0" w:firstRow="1" w:lastRow="0" w:firstColumn="1" w:lastColumn="0" w:noHBand="0" w:noVBand="1"/>
      </w:tblPr>
      <w:tblGrid>
        <w:gridCol w:w="4706"/>
        <w:gridCol w:w="4706"/>
      </w:tblGrid>
      <w:tr w:rsidR="007345A8" w:rsidRPr="006F2DA2" w14:paraId="5147CE6A" w14:textId="77777777" w:rsidTr="00B6046C">
        <w:tc>
          <w:tcPr>
            <w:tcW w:w="4706" w:type="dxa"/>
            <w:hideMark/>
          </w:tcPr>
          <w:p w14:paraId="058440EB" w14:textId="77777777" w:rsidR="006F2DA2" w:rsidRPr="006F2DA2" w:rsidRDefault="006F2DA2" w:rsidP="007345A8">
            <w:pPr>
              <w:pStyle w:val="Tablecolumnheading"/>
              <w:rPr>
                <w:lang w:val="en-AU" w:eastAsia="en-AU"/>
              </w:rPr>
            </w:pPr>
            <w:r w:rsidRPr="006F2DA2">
              <w:rPr>
                <w:lang w:val="en-AU" w:eastAsia="en-AU"/>
              </w:rPr>
              <w:t>Process</w:t>
            </w:r>
          </w:p>
        </w:tc>
        <w:tc>
          <w:tcPr>
            <w:tcW w:w="4706" w:type="dxa"/>
            <w:hideMark/>
          </w:tcPr>
          <w:p w14:paraId="3DBB30B1" w14:textId="77777777" w:rsidR="006F2DA2" w:rsidRPr="006F2DA2" w:rsidRDefault="006F2DA2" w:rsidP="007345A8">
            <w:pPr>
              <w:pStyle w:val="Tablecolumnheading"/>
              <w:rPr>
                <w:lang w:val="en-AU" w:eastAsia="en-AU"/>
              </w:rPr>
            </w:pPr>
            <w:r w:rsidRPr="006F2DA2">
              <w:rPr>
                <w:lang w:val="en-AU" w:eastAsia="en-AU"/>
              </w:rPr>
              <w:t>Technique</w:t>
            </w:r>
          </w:p>
        </w:tc>
      </w:tr>
      <w:tr w:rsidR="00B6046C" w:rsidRPr="006F2DA2" w14:paraId="790137A3" w14:textId="77777777" w:rsidTr="00B6046C">
        <w:tc>
          <w:tcPr>
            <w:tcW w:w="4706" w:type="dxa"/>
            <w:hideMark/>
          </w:tcPr>
          <w:p w14:paraId="4AC6A9B9" w14:textId="77777777" w:rsidR="006F2DA2" w:rsidRPr="009238EF" w:rsidRDefault="006F2DA2" w:rsidP="00995D71">
            <w:pPr>
              <w:pStyle w:val="TableNumber"/>
              <w:framePr w:hSpace="0" w:wrap="auto" w:vAnchor="margin" w:yAlign="inline"/>
            </w:pPr>
            <w:r w:rsidRPr="009238EF">
              <w:t>Class Testing: test methods and state behaviour of classes</w:t>
            </w:r>
          </w:p>
        </w:tc>
        <w:tc>
          <w:tcPr>
            <w:tcW w:w="4706" w:type="dxa"/>
            <w:hideMark/>
          </w:tcPr>
          <w:p w14:paraId="426A09A8" w14:textId="77777777" w:rsidR="006F2DA2" w:rsidRPr="007345A8" w:rsidRDefault="006F2DA2" w:rsidP="007345A8">
            <w:pPr>
              <w:pStyle w:val="Tablebodytext"/>
            </w:pPr>
            <w:r w:rsidRPr="007345A8">
              <w:t>Random, Partition and White-Box Tests</w:t>
            </w:r>
          </w:p>
        </w:tc>
      </w:tr>
      <w:tr w:rsidR="006F2DA2" w:rsidRPr="006F2DA2" w14:paraId="38CA5836" w14:textId="77777777" w:rsidTr="00B6046C">
        <w:tc>
          <w:tcPr>
            <w:tcW w:w="4706" w:type="dxa"/>
            <w:hideMark/>
          </w:tcPr>
          <w:p w14:paraId="3EC05E9A" w14:textId="77777777" w:rsidR="006F2DA2" w:rsidRPr="006F2DA2" w:rsidRDefault="006F2DA2" w:rsidP="00995D71">
            <w:pPr>
              <w:pStyle w:val="TableNumber"/>
              <w:framePr w:hSpace="0" w:wrap="auto" w:vAnchor="margin" w:yAlign="inline"/>
            </w:pPr>
            <w:r w:rsidRPr="006F2DA2">
              <w:t xml:space="preserve">Integration Testing: test the interaction of sets of classes </w:t>
            </w:r>
          </w:p>
        </w:tc>
        <w:tc>
          <w:tcPr>
            <w:tcW w:w="4706" w:type="dxa"/>
            <w:hideMark/>
          </w:tcPr>
          <w:p w14:paraId="74FA137B" w14:textId="77777777" w:rsidR="006F2DA2" w:rsidRPr="007345A8" w:rsidRDefault="006F2DA2" w:rsidP="007345A8">
            <w:pPr>
              <w:pStyle w:val="Tablebodytext"/>
            </w:pPr>
            <w:r w:rsidRPr="007345A8">
              <w:t>Random and Behavioural Testing</w:t>
            </w:r>
          </w:p>
        </w:tc>
      </w:tr>
      <w:tr w:rsidR="00B6046C" w:rsidRPr="006F2DA2" w14:paraId="361DCB1A" w14:textId="77777777" w:rsidTr="00B6046C">
        <w:tc>
          <w:tcPr>
            <w:tcW w:w="4706" w:type="dxa"/>
            <w:hideMark/>
          </w:tcPr>
          <w:p w14:paraId="45A6D347" w14:textId="77777777" w:rsidR="006F2DA2" w:rsidRPr="006F2DA2" w:rsidRDefault="006F2DA2" w:rsidP="00995D71">
            <w:pPr>
              <w:pStyle w:val="TableNumber"/>
              <w:framePr w:hSpace="0" w:wrap="auto" w:vAnchor="margin" w:yAlign="inline"/>
            </w:pPr>
            <w:r w:rsidRPr="006F2DA2">
              <w:t>Validation Testing: test whether customer requirements are satisfied</w:t>
            </w:r>
          </w:p>
        </w:tc>
        <w:tc>
          <w:tcPr>
            <w:tcW w:w="4706" w:type="dxa"/>
            <w:hideMark/>
          </w:tcPr>
          <w:p w14:paraId="2C042575" w14:textId="77777777" w:rsidR="006F2DA2" w:rsidRPr="007345A8" w:rsidRDefault="006F2DA2" w:rsidP="007345A8">
            <w:pPr>
              <w:pStyle w:val="Tablebodytext"/>
            </w:pPr>
            <w:r w:rsidRPr="007345A8">
              <w:t>Use-case based black box and Acceptance tests</w:t>
            </w:r>
          </w:p>
        </w:tc>
      </w:tr>
      <w:tr w:rsidR="006F2DA2" w:rsidRPr="006F2DA2" w14:paraId="189CA604" w14:textId="77777777" w:rsidTr="00B6046C">
        <w:tc>
          <w:tcPr>
            <w:tcW w:w="4706" w:type="dxa"/>
            <w:hideMark/>
          </w:tcPr>
          <w:p w14:paraId="300576DE" w14:textId="77777777" w:rsidR="006F2DA2" w:rsidRPr="006F2DA2" w:rsidRDefault="006F2DA2" w:rsidP="00995D71">
            <w:pPr>
              <w:pStyle w:val="TableNumber"/>
              <w:framePr w:hSpace="0" w:wrap="auto" w:vAnchor="margin" w:yAlign="inline"/>
            </w:pPr>
            <w:r w:rsidRPr="006F2DA2">
              <w:t>System Testing: test the behaviour of the system as part of a larger environment</w:t>
            </w:r>
          </w:p>
        </w:tc>
        <w:tc>
          <w:tcPr>
            <w:tcW w:w="4706" w:type="dxa"/>
            <w:hideMark/>
          </w:tcPr>
          <w:p w14:paraId="5CADF4FE" w14:textId="77777777" w:rsidR="006F2DA2" w:rsidRPr="007345A8" w:rsidRDefault="006F2DA2" w:rsidP="007345A8">
            <w:pPr>
              <w:pStyle w:val="Tablebodytext"/>
            </w:pPr>
            <w:r w:rsidRPr="007345A8">
              <w:t>Recovery, security, stress and performance tests</w:t>
            </w:r>
          </w:p>
        </w:tc>
      </w:tr>
    </w:tbl>
    <w:p w14:paraId="4C99B6F4" w14:textId="77777777" w:rsidR="00342AFE" w:rsidRPr="00321045" w:rsidRDefault="006F2DA2" w:rsidP="006F2DA2">
      <w:pPr>
        <w:rPr>
          <w:lang w:val="en-AU" w:eastAsia="en-AU"/>
        </w:rPr>
      </w:pPr>
      <w:r w:rsidRPr="00321045">
        <w:rPr>
          <w:lang w:val="en-AU" w:eastAsia="en-AU"/>
        </w:rPr>
        <w:t>Describe all the steps taken to validate the correctness of the program.</w:t>
      </w:r>
      <w:r w:rsidRPr="006F2DA2">
        <w:t xml:space="preserve"> </w:t>
      </w:r>
    </w:p>
    <w:p w14:paraId="400C7DC4" w14:textId="77777777" w:rsidR="00B6046C" w:rsidRPr="00321045" w:rsidRDefault="00342AFE" w:rsidP="000B24EB">
      <w:pPr>
        <w:rPr>
          <w:lang w:val="en-AU" w:eastAsia="en-AU"/>
        </w:rPr>
      </w:pPr>
      <w:r w:rsidRPr="00321045">
        <w:rPr>
          <w:lang w:val="en-AU" w:eastAsia="en-AU"/>
        </w:rPr>
        <w:t>If you had user tests then say what you did and what the results were.</w:t>
      </w:r>
      <w:r w:rsidR="000B24EB" w:rsidRPr="00321045">
        <w:rPr>
          <w:lang w:val="en-AU" w:eastAsia="en-AU"/>
        </w:rPr>
        <w:t xml:space="preserve"> Describe why these test data were chosen (what test conditions the data was testing). Table </w:t>
      </w:r>
      <w:r w:rsidR="009238EF">
        <w:rPr>
          <w:lang w:val="en-AU" w:eastAsia="en-AU"/>
        </w:rPr>
        <w:t>2</w:t>
      </w:r>
      <w:r w:rsidR="000B24EB" w:rsidRPr="00321045">
        <w:rPr>
          <w:lang w:val="en-AU" w:eastAsia="en-AU"/>
        </w:rPr>
        <w:t xml:space="preserve"> provides an example of the sorts of results we are looking for</w:t>
      </w:r>
      <w:r w:rsidR="002C3451" w:rsidRPr="00321045">
        <w:rPr>
          <w:lang w:val="en-AU" w:eastAsia="en-AU"/>
        </w:rPr>
        <w:t>. The full detail of the test runs</w:t>
      </w:r>
      <w:r w:rsidR="000B24EB" w:rsidRPr="00321045">
        <w:rPr>
          <w:lang w:val="en-AU" w:eastAsia="en-AU"/>
        </w:rPr>
        <w:t xml:space="preserve"> should be appended to the report.</w:t>
      </w:r>
    </w:p>
    <w:p w14:paraId="3A419ADA" w14:textId="77777777" w:rsidR="00000EFF" w:rsidRPr="00321045" w:rsidRDefault="00000EFF" w:rsidP="00932B45">
      <w:pPr>
        <w:pStyle w:val="Caption"/>
        <w:keepNext/>
        <w:rPr>
          <w:lang w:val="en-AU"/>
        </w:rPr>
      </w:pPr>
      <w:r w:rsidRPr="00321045">
        <w:rPr>
          <w:rStyle w:val="TablecolumnheadingChar"/>
          <w:lang w:val="en-AU"/>
        </w:rPr>
        <w:t xml:space="preserve">Table </w:t>
      </w:r>
      <w:r w:rsidR="009238EF">
        <w:rPr>
          <w:rStyle w:val="TablecolumnheadingChar"/>
          <w:lang w:val="en-AU"/>
        </w:rPr>
        <w:t>2</w:t>
      </w:r>
      <w:r w:rsidRPr="00321045">
        <w:rPr>
          <w:rStyle w:val="TablecolumnheadingChar"/>
          <w:lang w:val="en-AU"/>
        </w:rPr>
        <w:t>:</w:t>
      </w:r>
      <w:r w:rsidRPr="00321045">
        <w:rPr>
          <w:lang w:val="en-AU"/>
        </w:rPr>
        <w:t xml:space="preserve"> </w:t>
      </w:r>
      <w:r w:rsidR="009238EF">
        <w:rPr>
          <w:lang w:val="en-AU"/>
        </w:rPr>
        <w:t xml:space="preserve">Summary </w:t>
      </w:r>
      <w:r w:rsidR="002C3451" w:rsidRPr="00321045">
        <w:rPr>
          <w:lang w:val="en-AU"/>
        </w:rPr>
        <w:t>of tests</w:t>
      </w:r>
      <w:r w:rsidR="009238EF">
        <w:rPr>
          <w:lang w:val="en-AU"/>
        </w:rPr>
        <w:t xml:space="preserve"> carried out</w:t>
      </w:r>
      <w:r w:rsidR="002C3451"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339"/>
        <w:gridCol w:w="2064"/>
        <w:gridCol w:w="1910"/>
        <w:gridCol w:w="2315"/>
      </w:tblGrid>
      <w:tr w:rsidR="000B24EB" w:rsidRPr="00321045" w14:paraId="1680EA5B" w14:textId="77777777" w:rsidTr="0082496C">
        <w:trPr>
          <w:cantSplit/>
        </w:trPr>
        <w:tc>
          <w:tcPr>
            <w:tcW w:w="1734" w:type="pct"/>
            <w:vMerge w:val="restart"/>
          </w:tcPr>
          <w:p w14:paraId="01DE5E16" w14:textId="77777777" w:rsidR="000B24EB" w:rsidRPr="00321045" w:rsidRDefault="000B24EB" w:rsidP="0082496C">
            <w:pPr>
              <w:pStyle w:val="Tablecolumnheading"/>
              <w:rPr>
                <w:rStyle w:val="TablecolumnheadingChar"/>
                <w:b/>
                <w:bCs/>
                <w:caps/>
                <w:lang w:val="en-AU"/>
              </w:rPr>
            </w:pPr>
            <w:r w:rsidRPr="00321045">
              <w:rPr>
                <w:lang w:val="en-AU"/>
              </w:rPr>
              <w:t>Data Set and reason for its choice</w:t>
            </w:r>
          </w:p>
        </w:tc>
        <w:tc>
          <w:tcPr>
            <w:tcW w:w="3266" w:type="pct"/>
            <w:gridSpan w:val="3"/>
          </w:tcPr>
          <w:p w14:paraId="4ACC3102" w14:textId="77777777" w:rsidR="000B24EB" w:rsidRPr="00321045" w:rsidRDefault="000B24EB" w:rsidP="0082496C">
            <w:pPr>
              <w:pStyle w:val="Tablecolumnheading"/>
              <w:rPr>
                <w:rStyle w:val="TablecolumnheadingChar"/>
                <w:b/>
                <w:bCs/>
                <w:lang w:val="en-AU"/>
              </w:rPr>
            </w:pPr>
            <w:r w:rsidRPr="00321045">
              <w:rPr>
                <w:lang w:val="en-AU"/>
              </w:rPr>
              <w:t>Test Cases</w:t>
            </w:r>
          </w:p>
        </w:tc>
      </w:tr>
      <w:tr w:rsidR="000B24EB" w:rsidRPr="00321045" w14:paraId="6CEA0F08" w14:textId="77777777" w:rsidTr="0082496C">
        <w:trPr>
          <w:cantSplit/>
        </w:trPr>
        <w:tc>
          <w:tcPr>
            <w:tcW w:w="1734" w:type="pct"/>
            <w:vMerge/>
          </w:tcPr>
          <w:p w14:paraId="6AAB5A41" w14:textId="77777777" w:rsidR="000B24EB" w:rsidRPr="00321045" w:rsidRDefault="000B24EB" w:rsidP="0082496C">
            <w:pPr>
              <w:keepNext/>
              <w:rPr>
                <w:rStyle w:val="TablecolumnheadingChar"/>
                <w:bCs/>
                <w:caps/>
                <w:lang w:val="en-AU"/>
              </w:rPr>
            </w:pPr>
          </w:p>
        </w:tc>
        <w:tc>
          <w:tcPr>
            <w:tcW w:w="1072" w:type="pct"/>
          </w:tcPr>
          <w:p w14:paraId="4AB26E77" w14:textId="77777777" w:rsidR="000B24EB" w:rsidRPr="00321045" w:rsidRDefault="000B24EB" w:rsidP="0082496C">
            <w:pPr>
              <w:pStyle w:val="Tablesubheading"/>
              <w:keepNext/>
              <w:rPr>
                <w:rStyle w:val="Emphasis"/>
                <w:iCs w:val="0"/>
                <w:lang w:val="en-AU"/>
              </w:rPr>
            </w:pPr>
            <w:r w:rsidRPr="00321045">
              <w:rPr>
                <w:rStyle w:val="Emphasis"/>
                <w:iCs w:val="0"/>
                <w:lang w:val="en-AU"/>
              </w:rPr>
              <w:t>Normal Functioning</w:t>
            </w:r>
          </w:p>
        </w:tc>
        <w:tc>
          <w:tcPr>
            <w:tcW w:w="992" w:type="pct"/>
          </w:tcPr>
          <w:p w14:paraId="3A44B8ED" w14:textId="77777777" w:rsidR="000B24EB" w:rsidRPr="0082496C" w:rsidRDefault="000B24EB" w:rsidP="0082496C">
            <w:pPr>
              <w:pStyle w:val="Tablesubheading"/>
              <w:keepNext/>
            </w:pPr>
            <w:r w:rsidRPr="0082496C">
              <w:t>Extreme boundary cases</w:t>
            </w:r>
          </w:p>
        </w:tc>
        <w:tc>
          <w:tcPr>
            <w:tcW w:w="1202" w:type="pct"/>
          </w:tcPr>
          <w:p w14:paraId="797732F0" w14:textId="77777777" w:rsidR="000B24EB" w:rsidRPr="0082496C" w:rsidRDefault="000B24EB" w:rsidP="0082496C">
            <w:pPr>
              <w:pStyle w:val="Tablesubheading"/>
              <w:keepNext/>
            </w:pPr>
            <w:r w:rsidRPr="0082496C">
              <w:t>Invalid Data (program should not crash)</w:t>
            </w:r>
          </w:p>
        </w:tc>
      </w:tr>
      <w:tr w:rsidR="000B24EB" w:rsidRPr="00321045" w14:paraId="7F4A4571" w14:textId="77777777" w:rsidTr="0082496C">
        <w:trPr>
          <w:cantSplit/>
        </w:trPr>
        <w:tc>
          <w:tcPr>
            <w:tcW w:w="1734" w:type="pct"/>
          </w:tcPr>
          <w:p w14:paraId="6A4F8AD5" w14:textId="77777777" w:rsidR="000B24EB" w:rsidRPr="0082496C" w:rsidRDefault="000B24EB" w:rsidP="0082496C">
            <w:pPr>
              <w:pStyle w:val="Tablebodytext"/>
              <w:keepNext/>
            </w:pPr>
            <w:r w:rsidRPr="0082496C">
              <w:t>Preliminary test (see Appendix 3)</w:t>
            </w:r>
          </w:p>
        </w:tc>
        <w:tc>
          <w:tcPr>
            <w:tcW w:w="1072" w:type="pct"/>
          </w:tcPr>
          <w:p w14:paraId="088E00FF" w14:textId="77777777" w:rsidR="000B24EB" w:rsidRPr="0082496C" w:rsidRDefault="000B24EB" w:rsidP="0082496C">
            <w:pPr>
              <w:pStyle w:val="Tablebodytext"/>
              <w:keepNext/>
            </w:pPr>
            <w:r w:rsidRPr="0082496C">
              <w:t>Passed</w:t>
            </w:r>
          </w:p>
        </w:tc>
        <w:tc>
          <w:tcPr>
            <w:tcW w:w="992" w:type="pct"/>
          </w:tcPr>
          <w:p w14:paraId="4AC8F487" w14:textId="77777777" w:rsidR="000B24EB" w:rsidRPr="0082496C" w:rsidRDefault="000B24EB" w:rsidP="0082496C">
            <w:pPr>
              <w:pStyle w:val="Tablebodytext"/>
              <w:keepNext/>
            </w:pPr>
            <w:r w:rsidRPr="0082496C">
              <w:t>n/a</w:t>
            </w:r>
          </w:p>
        </w:tc>
        <w:tc>
          <w:tcPr>
            <w:tcW w:w="1202" w:type="pct"/>
          </w:tcPr>
          <w:p w14:paraId="1A59BA3C" w14:textId="77777777" w:rsidR="000B24EB" w:rsidRPr="0082496C" w:rsidRDefault="000B24EB" w:rsidP="0082496C">
            <w:pPr>
              <w:pStyle w:val="Tablebodytext"/>
              <w:keepNext/>
            </w:pPr>
            <w:r w:rsidRPr="0082496C">
              <w:t>Fell over</w:t>
            </w:r>
          </w:p>
        </w:tc>
      </w:tr>
      <w:tr w:rsidR="000B24EB" w:rsidRPr="00321045" w14:paraId="74F9895F" w14:textId="77777777" w:rsidTr="0082496C">
        <w:trPr>
          <w:cantSplit/>
        </w:trPr>
        <w:tc>
          <w:tcPr>
            <w:tcW w:w="1734" w:type="pct"/>
          </w:tcPr>
          <w:p w14:paraId="5F570259" w14:textId="77777777" w:rsidR="000B24EB" w:rsidRPr="00321045" w:rsidRDefault="000B24EB" w:rsidP="0082496C">
            <w:pPr>
              <w:pStyle w:val="Tablebodytext"/>
              <w:keepNext/>
              <w:rPr>
                <w:rStyle w:val="TablecolumnheadingChar"/>
                <w:b w:val="0"/>
                <w:bCs w:val="0"/>
                <w:caps/>
                <w:lang w:val="en-AU"/>
              </w:rPr>
            </w:pPr>
          </w:p>
        </w:tc>
        <w:tc>
          <w:tcPr>
            <w:tcW w:w="1072" w:type="pct"/>
          </w:tcPr>
          <w:p w14:paraId="28020BBE" w14:textId="77777777" w:rsidR="000B24EB" w:rsidRPr="00321045" w:rsidRDefault="000B24EB" w:rsidP="0082496C">
            <w:pPr>
              <w:pStyle w:val="Tablebodytext"/>
              <w:keepNext/>
              <w:rPr>
                <w:rStyle w:val="TablecolumnheadingChar"/>
                <w:b w:val="0"/>
                <w:bCs w:val="0"/>
                <w:caps/>
                <w:lang w:val="en-AU"/>
              </w:rPr>
            </w:pPr>
          </w:p>
        </w:tc>
        <w:tc>
          <w:tcPr>
            <w:tcW w:w="992" w:type="pct"/>
          </w:tcPr>
          <w:p w14:paraId="718931B7" w14:textId="77777777" w:rsidR="000B24EB" w:rsidRPr="00321045" w:rsidRDefault="000B24EB" w:rsidP="0082496C">
            <w:pPr>
              <w:pStyle w:val="Tablebodytext"/>
              <w:keepNext/>
              <w:rPr>
                <w:rStyle w:val="TablecolumnheadingChar"/>
                <w:b w:val="0"/>
                <w:bCs w:val="0"/>
                <w:caps/>
                <w:lang w:val="en-AU"/>
              </w:rPr>
            </w:pPr>
          </w:p>
        </w:tc>
        <w:tc>
          <w:tcPr>
            <w:tcW w:w="1202" w:type="pct"/>
          </w:tcPr>
          <w:p w14:paraId="37453470" w14:textId="77777777" w:rsidR="000B24EB" w:rsidRPr="00321045" w:rsidRDefault="000B24EB" w:rsidP="0082496C">
            <w:pPr>
              <w:pStyle w:val="Tablebodytext"/>
              <w:keepNext/>
              <w:rPr>
                <w:rStyle w:val="TablecolumnheadingChar"/>
                <w:b w:val="0"/>
                <w:bCs w:val="0"/>
                <w:caps/>
                <w:lang w:val="en-AU"/>
              </w:rPr>
            </w:pPr>
          </w:p>
        </w:tc>
      </w:tr>
      <w:tr w:rsidR="004B41DB" w:rsidRPr="00321045" w14:paraId="5D18926E" w14:textId="77777777" w:rsidTr="0082496C">
        <w:trPr>
          <w:cantSplit/>
        </w:trPr>
        <w:tc>
          <w:tcPr>
            <w:tcW w:w="1734" w:type="pct"/>
          </w:tcPr>
          <w:p w14:paraId="2417F5CD" w14:textId="77777777" w:rsidR="004B41DB" w:rsidRPr="00321045" w:rsidRDefault="004B41DB" w:rsidP="0082496C">
            <w:pPr>
              <w:pStyle w:val="Tablebodytext"/>
              <w:keepNext/>
              <w:rPr>
                <w:rStyle w:val="TablecolumnheadingChar"/>
                <w:b w:val="0"/>
                <w:bCs w:val="0"/>
                <w:caps/>
                <w:lang w:val="en-AU"/>
              </w:rPr>
            </w:pPr>
          </w:p>
        </w:tc>
        <w:tc>
          <w:tcPr>
            <w:tcW w:w="1072" w:type="pct"/>
          </w:tcPr>
          <w:p w14:paraId="463D8FB7" w14:textId="77777777" w:rsidR="004B41DB" w:rsidRPr="00321045" w:rsidRDefault="004B41DB" w:rsidP="0082496C">
            <w:pPr>
              <w:pStyle w:val="Tablebodytext"/>
              <w:keepNext/>
              <w:rPr>
                <w:rStyle w:val="TablecolumnheadingChar"/>
                <w:b w:val="0"/>
                <w:bCs w:val="0"/>
                <w:caps/>
                <w:lang w:val="en-AU"/>
              </w:rPr>
            </w:pPr>
          </w:p>
        </w:tc>
        <w:tc>
          <w:tcPr>
            <w:tcW w:w="992" w:type="pct"/>
          </w:tcPr>
          <w:p w14:paraId="42BF3BF1" w14:textId="77777777" w:rsidR="004B41DB" w:rsidRPr="00321045" w:rsidRDefault="004B41DB" w:rsidP="0082496C">
            <w:pPr>
              <w:pStyle w:val="Tablebodytext"/>
              <w:keepNext/>
              <w:rPr>
                <w:rStyle w:val="TablecolumnheadingChar"/>
                <w:b w:val="0"/>
                <w:bCs w:val="0"/>
                <w:caps/>
                <w:lang w:val="en-AU"/>
              </w:rPr>
            </w:pPr>
          </w:p>
        </w:tc>
        <w:tc>
          <w:tcPr>
            <w:tcW w:w="1202" w:type="pct"/>
          </w:tcPr>
          <w:p w14:paraId="3D6B6BEF" w14:textId="77777777" w:rsidR="004B41DB" w:rsidRPr="00321045" w:rsidRDefault="004B41DB" w:rsidP="0082496C">
            <w:pPr>
              <w:pStyle w:val="Tablebodytext"/>
              <w:keepNext/>
              <w:rPr>
                <w:rStyle w:val="TablecolumnheadingChar"/>
                <w:b w:val="0"/>
                <w:bCs w:val="0"/>
                <w:caps/>
                <w:lang w:val="en-AU"/>
              </w:rPr>
            </w:pPr>
          </w:p>
        </w:tc>
      </w:tr>
    </w:tbl>
    <w:p w14:paraId="12B6614D" w14:textId="77777777" w:rsidR="007345A8" w:rsidRPr="00321045" w:rsidRDefault="007345A8" w:rsidP="007345A8">
      <w:pPr>
        <w:rPr>
          <w:lang w:val="en-AU" w:eastAsia="en-AU"/>
        </w:rPr>
      </w:pPr>
      <w:r w:rsidRPr="00321045">
        <w:rPr>
          <w:lang w:val="en-AU" w:eastAsia="en-AU"/>
        </w:rPr>
        <w:t>Follow your table of results with a discussions of them highlighting how useful and usable your system is for its intended purpose.</w:t>
      </w:r>
    </w:p>
    <w:p w14:paraId="79BF8A8E" w14:textId="77777777" w:rsidR="003736C7" w:rsidRPr="00321045" w:rsidRDefault="003736C7" w:rsidP="003736C7">
      <w:pPr>
        <w:pStyle w:val="Heading2"/>
      </w:pPr>
      <w:r w:rsidRPr="00321045">
        <w:t>Conclusion</w:t>
      </w:r>
    </w:p>
    <w:p w14:paraId="443363A5" w14:textId="77777777" w:rsidR="003736C7" w:rsidRPr="00321045" w:rsidRDefault="003736C7" w:rsidP="003736C7">
      <w:pPr>
        <w:rPr>
          <w:lang w:val="en-AU" w:eastAsia="en-AU"/>
        </w:rPr>
      </w:pPr>
      <w:r w:rsidRPr="00321045">
        <w:rPr>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028286BD" w14:textId="77777777" w:rsidR="00A26B36" w:rsidRPr="00321045" w:rsidRDefault="002C3451" w:rsidP="002C3451">
      <w:pPr>
        <w:pStyle w:val="Heading2"/>
      </w:pPr>
      <w:r w:rsidRPr="00321045">
        <w:t>User Manual</w:t>
      </w:r>
    </w:p>
    <w:p w14:paraId="6477B34F" w14:textId="77777777" w:rsidR="009652A2" w:rsidRPr="00321045" w:rsidRDefault="002C3451" w:rsidP="002C3451">
      <w:pPr>
        <w:rPr>
          <w:lang w:val="en-AU" w:eastAsia="en-AU"/>
        </w:rPr>
      </w:pPr>
      <w:r w:rsidRPr="00321045">
        <w:rPr>
          <w:lang w:val="en-AU" w:eastAsia="en-AU"/>
        </w:rPr>
        <w:t xml:space="preserve">Your system must have a user manual. </w:t>
      </w:r>
      <w:r w:rsidR="009652A2" w:rsidRPr="00321045">
        <w:rPr>
          <w:lang w:val="en-AU" w:eastAsia="en-AU"/>
        </w:rPr>
        <w:t xml:space="preserve">Append this to your report (make it Appendix A) or bind it separately if it is big. </w:t>
      </w:r>
      <w:r w:rsidRPr="00321045">
        <w:rPr>
          <w:lang w:val="en-AU" w:eastAsia="en-AU"/>
        </w:rPr>
        <w:t xml:space="preserve">If your system is interactive and has a good user interface with context dependent help then this can be </w:t>
      </w:r>
      <w:r w:rsidR="009652A2" w:rsidRPr="00321045">
        <w:rPr>
          <w:lang w:val="en-AU" w:eastAsia="en-AU"/>
        </w:rPr>
        <w:t>just a cheat sheet. Discuss the level at which your user manual is to be pitched with your client.</w:t>
      </w:r>
      <w:r w:rsidR="004C3BFC" w:rsidRPr="00321045">
        <w:rPr>
          <w:lang w:val="en-AU" w:eastAsia="en-AU"/>
        </w:rPr>
        <w:t xml:space="preserve"> </w:t>
      </w:r>
      <w:r w:rsidR="009652A2" w:rsidRPr="00321045">
        <w:rPr>
          <w:lang w:val="en-AU" w:eastAsia="en-AU"/>
        </w:rPr>
        <w:t>If your system is to be extended then you might want to include a technical API manual.</w:t>
      </w:r>
    </w:p>
    <w:p w14:paraId="5F26D5CF" w14:textId="77777777" w:rsidR="009652A2" w:rsidRPr="00321045" w:rsidRDefault="009652A2" w:rsidP="009652A2">
      <w:pPr>
        <w:pStyle w:val="Heading1"/>
      </w:pPr>
      <w:r w:rsidRPr="00321045">
        <w:t>Conclusion</w:t>
      </w:r>
    </w:p>
    <w:p w14:paraId="6FE55D8F" w14:textId="77777777" w:rsidR="009652A2" w:rsidRPr="00321045" w:rsidRDefault="009652A2" w:rsidP="009652A2">
      <w:pPr>
        <w:rPr>
          <w:lang w:val="en-AU" w:eastAsia="en-AU"/>
        </w:rPr>
      </w:pPr>
      <w:r w:rsidRPr="00321045">
        <w:rPr>
          <w:lang w:val="en-AU" w:eastAsia="en-AU"/>
        </w:rPr>
        <w:t>This document has covered the major sections needed for your report. You will probably have each of the subsections 2.1–2.7 as major section in the report</w:t>
      </w:r>
      <w:r w:rsidR="009F44E8">
        <w:rPr>
          <w:lang w:val="en-AU" w:eastAsia="en-AU"/>
        </w:rPr>
        <w:t xml:space="preserve"> each with its own subsections.</w:t>
      </w:r>
    </w:p>
    <w:p w14:paraId="4D431E5A" w14:textId="77777777" w:rsidR="00336ADA" w:rsidRPr="00321045" w:rsidRDefault="00336ADA" w:rsidP="009652A2">
      <w:pPr>
        <w:rPr>
          <w:lang w:val="en-AU" w:eastAsia="en-AU"/>
        </w:rPr>
      </w:pPr>
      <w:r w:rsidRPr="00321045">
        <w:rPr>
          <w:lang w:val="en-AU" w:eastAsia="en-AU"/>
        </w:rPr>
        <w:t>A marking guide for the report will be provided later.</w:t>
      </w:r>
    </w:p>
    <w:p w14:paraId="22F02FA6" w14:textId="77777777" w:rsidR="009652A2" w:rsidRPr="00321045" w:rsidRDefault="009652A2" w:rsidP="009652A2">
      <w:pPr>
        <w:pStyle w:val="Heading1"/>
        <w:numPr>
          <w:ilvl w:val="0"/>
          <w:numId w:val="0"/>
        </w:numPr>
      </w:pPr>
      <w:r w:rsidRPr="00321045">
        <w:t>Appendix A</w:t>
      </w:r>
      <w:r w:rsidR="00750012" w:rsidRPr="00321045">
        <w:t xml:space="preserve"> — Code Legibility and Output</w:t>
      </w:r>
    </w:p>
    <w:p w14:paraId="7360BBAF" w14:textId="77777777" w:rsidR="009652A2" w:rsidRPr="00321045" w:rsidRDefault="00750012" w:rsidP="009652A2">
      <w:pPr>
        <w:rPr>
          <w:lang w:val="en-AU" w:eastAsia="en-AU"/>
        </w:rPr>
      </w:pPr>
      <w:r w:rsidRPr="00321045">
        <w:rPr>
          <w:lang w:val="en-AU" w:eastAsia="en-AU"/>
        </w:rPr>
        <w:t>This is not strictly part of the report but is a requirement for the final hand-in.</w:t>
      </w:r>
    </w:p>
    <w:p w14:paraId="610D143F" w14:textId="77777777" w:rsidR="00750012" w:rsidRPr="00321045" w:rsidRDefault="00750012" w:rsidP="00750012">
      <w:pPr>
        <w:pStyle w:val="ListBullet"/>
        <w:rPr>
          <w:rFonts w:eastAsia="MS Mincho"/>
          <w:lang w:val="en-AU" w:eastAsia="en-US"/>
        </w:rPr>
      </w:pPr>
      <w:r w:rsidRPr="00321045">
        <w:rPr>
          <w:rFonts w:eastAsia="MS Mincho"/>
          <w:lang w:val="en-AU" w:eastAsia="en-US"/>
        </w:rPr>
        <w:t>Each method should start wide a bri</w:t>
      </w:r>
      <w:r w:rsidR="009F44E8">
        <w:rPr>
          <w:rFonts w:eastAsia="MS Mincho"/>
          <w:lang w:val="en-AU" w:eastAsia="en-US"/>
        </w:rPr>
        <w:t>ef description of its function.</w:t>
      </w:r>
    </w:p>
    <w:p w14:paraId="4DCE8F79" w14:textId="77777777" w:rsidR="00750012" w:rsidRPr="00321045" w:rsidRDefault="00750012" w:rsidP="00750012">
      <w:pPr>
        <w:pStyle w:val="ListBullet"/>
        <w:rPr>
          <w:rFonts w:eastAsia="MS Mincho"/>
          <w:lang w:val="en-AU" w:eastAsia="en-US"/>
        </w:rPr>
      </w:pPr>
      <w:r w:rsidRPr="00321045">
        <w:rPr>
          <w:rFonts w:eastAsia="MS Mincho"/>
          <w:lang w:val="en-AU" w:eastAsia="en-US"/>
        </w:rPr>
        <w:t>Use indentation to display</w:t>
      </w:r>
      <w:r w:rsidR="009F44E8">
        <w:rPr>
          <w:rFonts w:eastAsia="MS Mincho"/>
          <w:lang w:val="en-AU" w:eastAsia="en-US"/>
        </w:rPr>
        <w:t xml:space="preserve"> the structure within a method.</w:t>
      </w:r>
    </w:p>
    <w:p w14:paraId="086305F4" w14:textId="77777777" w:rsidR="00750012" w:rsidRPr="00321045" w:rsidRDefault="00750012" w:rsidP="00750012">
      <w:pPr>
        <w:pStyle w:val="ListBullet"/>
        <w:rPr>
          <w:rFonts w:eastAsia="MS Mincho"/>
          <w:lang w:val="en-AU" w:eastAsia="en-US"/>
        </w:rPr>
      </w:pPr>
      <w:r w:rsidRPr="00321045">
        <w:rPr>
          <w:rFonts w:eastAsia="MS Mincho"/>
          <w:lang w:val="en-AU" w:eastAsia="en-US"/>
        </w:rPr>
        <w:t>Comments should be used extensively. They are best used to describe logical blocks of code rather than individual statements. Line-by-line comments have the drawbacks of not providing any overview</w:t>
      </w:r>
      <w:r w:rsidR="009F44E8">
        <w:rPr>
          <w:rFonts w:eastAsia="MS Mincho"/>
          <w:lang w:val="en-AU" w:eastAsia="en-US"/>
        </w:rPr>
        <w:t xml:space="preserve"> and of decreasing readability.</w:t>
      </w:r>
    </w:p>
    <w:p w14:paraId="59E811D1" w14:textId="77777777" w:rsidR="00750012" w:rsidRPr="00321045" w:rsidRDefault="00750012" w:rsidP="00750012">
      <w:pPr>
        <w:pStyle w:val="ListBullet"/>
        <w:rPr>
          <w:rFonts w:eastAsia="MS Mincho"/>
          <w:lang w:val="en-AU" w:eastAsia="en-US"/>
        </w:rPr>
      </w:pPr>
      <w:r w:rsidRPr="00321045">
        <w:rPr>
          <w:rFonts w:eastAsia="MS Mincho"/>
          <w:lang w:val="en-AU" w:eastAsia="en-US"/>
        </w:rPr>
        <w:t>Meaningfu</w:t>
      </w:r>
      <w:r w:rsidR="009F44E8">
        <w:rPr>
          <w:rFonts w:eastAsia="MS Mincho"/>
          <w:lang w:val="en-AU" w:eastAsia="en-US"/>
        </w:rPr>
        <w:t>l identifiers should be chosen.</w:t>
      </w:r>
    </w:p>
    <w:p w14:paraId="37007743" w14:textId="77777777" w:rsidR="00750012" w:rsidRPr="00321045" w:rsidRDefault="00750012" w:rsidP="009652A2">
      <w:pPr>
        <w:pStyle w:val="ListBullet"/>
        <w:rPr>
          <w:rFonts w:eastAsia="MS Mincho"/>
          <w:lang w:val="en-AU" w:eastAsia="en-US"/>
        </w:rPr>
      </w:pPr>
      <w:r w:rsidRPr="00321045">
        <w:rPr>
          <w:rFonts w:eastAsia="MS Mincho"/>
          <w:lang w:val="en-AU" w:eastAsia="en-US"/>
        </w:rPr>
        <w:t>Output should be pleasingly formatted and easy to read.</w:t>
      </w:r>
    </w:p>
    <w:p w14:paraId="27EC143E" w14:textId="77777777" w:rsidR="00062258" w:rsidRPr="00321045" w:rsidRDefault="00062258" w:rsidP="009652A2">
      <w:pPr>
        <w:pStyle w:val="Heading1"/>
        <w:numPr>
          <w:ilvl w:val="0"/>
          <w:numId w:val="0"/>
        </w:numPr>
      </w:pPr>
      <w:r w:rsidRPr="00321045">
        <w:t>R</w:t>
      </w:r>
      <w:r w:rsidR="0034262B" w:rsidRPr="00321045">
        <w:t>eferences</w:t>
      </w:r>
    </w:p>
    <w:p w14:paraId="26D14C44" w14:textId="77777777" w:rsidR="00750012" w:rsidRPr="00321045" w:rsidRDefault="00750012" w:rsidP="00750012">
      <w:pPr>
        <w:rPr>
          <w:lang w:val="en-AU" w:eastAsia="en-AU"/>
        </w:rPr>
      </w:pPr>
      <w:r w:rsidRPr="00321045">
        <w:rPr>
          <w:lang w:val="en-AU" w:eastAsia="en-AU"/>
        </w:rPr>
        <w:t>If you need to give references ensure that the following information is included:</w:t>
      </w:r>
    </w:p>
    <w:p w14:paraId="466799F4" w14:textId="77777777" w:rsidR="004662BC" w:rsidRPr="00321045" w:rsidRDefault="00EA3722" w:rsidP="00750012">
      <w:pPr>
        <w:pStyle w:val="Reference"/>
        <w:rPr>
          <w:lang w:val="en-AU"/>
        </w:rPr>
      </w:pPr>
      <w:r w:rsidRPr="00321045">
        <w:rPr>
          <w:lang w:val="en-AU"/>
        </w:rPr>
        <w:t xml:space="preserve">Journal article: </w:t>
      </w:r>
      <w:r w:rsidR="00A77830" w:rsidRPr="00321045">
        <w:rPr>
          <w:lang w:val="en-AU"/>
        </w:rPr>
        <w:t xml:space="preserve">Author’s surname, Author’s </w:t>
      </w:r>
      <w:r w:rsidRPr="00321045">
        <w:rPr>
          <w:lang w:val="en-AU"/>
        </w:rPr>
        <w:t>initial. (Year of publication) Title of paper. Title of journal, volume number, page numbers</w:t>
      </w:r>
      <w:r w:rsidR="00866181" w:rsidRPr="00321045">
        <w:rPr>
          <w:lang w:val="en-AU"/>
        </w:rPr>
        <w:t>.</w:t>
      </w:r>
    </w:p>
    <w:p w14:paraId="0F8A09E6" w14:textId="77777777" w:rsidR="00EA3722" w:rsidRPr="00321045" w:rsidRDefault="00EA3722" w:rsidP="00750012">
      <w:pPr>
        <w:pStyle w:val="Reference"/>
        <w:rPr>
          <w:lang w:val="en-AU"/>
        </w:rPr>
      </w:pPr>
      <w:r w:rsidRPr="00321045">
        <w:rPr>
          <w:lang w:val="en-AU"/>
        </w:rPr>
        <w:t>Book: Author’s surname, author’s initial. (Year of publication) Title</w:t>
      </w:r>
      <w:r w:rsidR="00855EF1" w:rsidRPr="00321045">
        <w:rPr>
          <w:lang w:val="en-AU"/>
        </w:rPr>
        <w:t xml:space="preserve"> of </w:t>
      </w:r>
      <w:r w:rsidR="002425C0" w:rsidRPr="00321045">
        <w:rPr>
          <w:lang w:val="en-AU"/>
        </w:rPr>
        <w:t>b</w:t>
      </w:r>
      <w:r w:rsidR="00855EF1" w:rsidRPr="00321045">
        <w:rPr>
          <w:lang w:val="en-AU"/>
        </w:rPr>
        <w:t>ook.</w:t>
      </w:r>
      <w:r w:rsidRPr="00321045">
        <w:rPr>
          <w:lang w:val="en-AU"/>
        </w:rPr>
        <w:t xml:space="preserve"> Publisher, publisher location.</w:t>
      </w:r>
    </w:p>
    <w:p w14:paraId="3DAA7161" w14:textId="77777777" w:rsidR="00EA3722" w:rsidRPr="00321045" w:rsidRDefault="00EA3722" w:rsidP="00750012">
      <w:pPr>
        <w:pStyle w:val="Reference"/>
        <w:rPr>
          <w:lang w:val="en-AU"/>
        </w:rPr>
      </w:pPr>
      <w:r w:rsidRPr="00321045">
        <w:rPr>
          <w:lang w:val="en-AU"/>
        </w:rPr>
        <w:t xml:space="preserve">Chapter: Author’s surname, author’s initial. (Year of publication) Title of chapter. In editors (eds), Title of </w:t>
      </w:r>
      <w:r w:rsidR="002425C0" w:rsidRPr="00321045">
        <w:rPr>
          <w:lang w:val="en-AU"/>
        </w:rPr>
        <w:t>b</w:t>
      </w:r>
      <w:r w:rsidRPr="00321045">
        <w:rPr>
          <w:lang w:val="en-AU"/>
        </w:rPr>
        <w:t>ook.</w:t>
      </w:r>
      <w:r w:rsidR="009F44E8">
        <w:rPr>
          <w:lang w:val="en-AU"/>
        </w:rPr>
        <w:t xml:space="preserve"> Publisher, publisher location.</w:t>
      </w:r>
    </w:p>
    <w:p w14:paraId="4ECC7240" w14:textId="77777777" w:rsidR="00EA3722" w:rsidRPr="00321045" w:rsidRDefault="00EA3722" w:rsidP="00750012">
      <w:pPr>
        <w:pStyle w:val="Reference"/>
        <w:rPr>
          <w:lang w:val="en-AU"/>
        </w:rPr>
      </w:pPr>
      <w:r w:rsidRPr="00321045">
        <w:rPr>
          <w:lang w:val="en-AU"/>
        </w:rPr>
        <w:t xml:space="preserve">Conference: Author’s surname, author’s initial. (Year of publication) Title of paper. Title of </w:t>
      </w:r>
      <w:r w:rsidR="00855EF1" w:rsidRPr="00321045">
        <w:rPr>
          <w:lang w:val="en-AU"/>
        </w:rPr>
        <w:t>C</w:t>
      </w:r>
      <w:r w:rsidRPr="00321045">
        <w:rPr>
          <w:lang w:val="en-AU"/>
        </w:rPr>
        <w:t>onference, conference location, conference date, page numbers. Publisher, publisher location.</w:t>
      </w:r>
    </w:p>
    <w:p w14:paraId="1447DD31" w14:textId="77777777" w:rsidR="006C5198" w:rsidRPr="00321045" w:rsidRDefault="00EA3722" w:rsidP="00750012">
      <w:pPr>
        <w:pStyle w:val="Reference"/>
        <w:rPr>
          <w:lang w:val="en-AU"/>
        </w:rPr>
      </w:pPr>
      <w:r w:rsidRPr="00321045">
        <w:rPr>
          <w:lang w:val="en-AU"/>
        </w:rPr>
        <w:t>Technical documents: Document number (Year of publication) Document title. Publisher, publisher location.</w:t>
      </w:r>
    </w:p>
    <w:p w14:paraId="23FD4F69" w14:textId="77777777" w:rsidR="00ED0D64" w:rsidRPr="00321045" w:rsidRDefault="002425C0" w:rsidP="00750012">
      <w:pPr>
        <w:pStyle w:val="Reference"/>
        <w:rPr>
          <w:lang w:val="en-AU"/>
        </w:rPr>
      </w:pPr>
      <w:r w:rsidRPr="00321045">
        <w:rPr>
          <w:lang w:val="en-AU"/>
        </w:rPr>
        <w:t>Internet source: Author’s surname, author’s initial. (Year of publication) Title of source. url (retrieved date).</w:t>
      </w:r>
    </w:p>
    <w:sectPr w:rsidR="00ED0D64" w:rsidRPr="00321045" w:rsidSect="005A76EC">
      <w:headerReference w:type="even" r:id="rId15"/>
      <w:headerReference w:type="default" r:id="rId16"/>
      <w:footerReference w:type="first" r:id="rId17"/>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0A82924" w14:textId="77777777" w:rsidR="000C44A8" w:rsidRDefault="000C44A8">
      <w:r>
        <w:separator/>
      </w:r>
    </w:p>
  </w:endnote>
  <w:endnote w:type="continuationSeparator" w:id="0">
    <w:p w14:paraId="05915439" w14:textId="77777777" w:rsidR="000C44A8" w:rsidRDefault="000C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0C40BA" w14:textId="77777777" w:rsidR="000C44A8" w:rsidRDefault="000C44A8">
      <w:r>
        <w:separator/>
      </w:r>
    </w:p>
  </w:footnote>
  <w:footnote w:type="continuationSeparator" w:id="0">
    <w:p w14:paraId="1497FEAE" w14:textId="77777777" w:rsidR="000C44A8" w:rsidRDefault="000C44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2A4A4" w14:textId="77777777" w:rsidR="004B41DB" w:rsidRDefault="004B41DB">
    <w:pPr>
      <w:pStyle w:val="Header"/>
    </w:pPr>
    <w:r w:rsidRPr="004B41DB">
      <w:t>Guidelines for Capstone Project Report</w:t>
    </w: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F34E9DAE"/>
    <w:lvl w:ilvl="0">
      <w:start w:val="1"/>
      <w:numFmt w:val="decimal"/>
      <w:lvlText w:val="%1."/>
      <w:lvlJc w:val="left"/>
      <w:pPr>
        <w:tabs>
          <w:tab w:val="num" w:pos="1492"/>
        </w:tabs>
        <w:ind w:left="1492" w:hanging="360"/>
      </w:pPr>
    </w:lvl>
  </w:abstractNum>
  <w:abstractNum w:abstractNumId="1">
    <w:nsid w:val="FFFFFF7D"/>
    <w:multiLevelType w:val="singleLevel"/>
    <w:tmpl w:val="A396335E"/>
    <w:lvl w:ilvl="0">
      <w:start w:val="1"/>
      <w:numFmt w:val="decimal"/>
      <w:lvlText w:val="%1."/>
      <w:lvlJc w:val="left"/>
      <w:pPr>
        <w:tabs>
          <w:tab w:val="num" w:pos="1209"/>
        </w:tabs>
        <w:ind w:left="1209" w:hanging="360"/>
      </w:pPr>
    </w:lvl>
  </w:abstractNum>
  <w:abstractNum w:abstractNumId="2">
    <w:nsid w:val="FFFFFF7E"/>
    <w:multiLevelType w:val="singleLevel"/>
    <w:tmpl w:val="BCA0E884"/>
    <w:lvl w:ilvl="0">
      <w:start w:val="1"/>
      <w:numFmt w:val="decimal"/>
      <w:lvlText w:val="%1."/>
      <w:lvlJc w:val="left"/>
      <w:pPr>
        <w:tabs>
          <w:tab w:val="num" w:pos="926"/>
        </w:tabs>
        <w:ind w:left="926" w:hanging="360"/>
      </w:pPr>
    </w:lvl>
  </w:abstractNum>
  <w:abstractNum w:abstractNumId="3">
    <w:nsid w:val="FFFFFF7F"/>
    <w:multiLevelType w:val="singleLevel"/>
    <w:tmpl w:val="80048AA6"/>
    <w:lvl w:ilvl="0">
      <w:start w:val="1"/>
      <w:numFmt w:val="lowerLetter"/>
      <w:pStyle w:val="ListNumber2"/>
      <w:lvlText w:val="%1)"/>
      <w:lvlJc w:val="left"/>
      <w:pPr>
        <w:ind w:left="927" w:hanging="360"/>
      </w:pPr>
    </w:lvl>
  </w:abstractNum>
  <w:abstractNum w:abstractNumId="4">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4073E0"/>
    <w:lvl w:ilvl="0">
      <w:start w:val="1"/>
      <w:numFmt w:val="decimal"/>
      <w:lvlText w:val="%1."/>
      <w:lvlJc w:val="left"/>
      <w:pPr>
        <w:tabs>
          <w:tab w:val="num" w:pos="360"/>
        </w:tabs>
        <w:ind w:left="360" w:hanging="360"/>
      </w:pPr>
    </w:lvl>
  </w:abstractNum>
  <w:abstractNum w:abstractNumId="9">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1">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2">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9">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2">
    <w:nsid w:val="5481250A"/>
    <w:multiLevelType w:val="multilevel"/>
    <w:tmpl w:val="AC48D87C"/>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24">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27"/>
  </w:num>
  <w:num w:numId="2">
    <w:abstractNumId w:val="27"/>
  </w:num>
  <w:num w:numId="3">
    <w:abstractNumId w:val="24"/>
  </w:num>
  <w:num w:numId="4">
    <w:abstractNumId w:val="12"/>
  </w:num>
  <w:num w:numId="5">
    <w:abstractNumId w:val="28"/>
  </w:num>
  <w:num w:numId="6">
    <w:abstractNumId w:val="19"/>
  </w:num>
  <w:num w:numId="7">
    <w:abstractNumId w:val="10"/>
  </w:num>
  <w:num w:numId="8">
    <w:abstractNumId w:val="17"/>
  </w:num>
  <w:num w:numId="9">
    <w:abstractNumId w:val="21"/>
  </w:num>
  <w:num w:numId="10">
    <w:abstractNumId w:val="25"/>
  </w:num>
  <w:num w:numId="11">
    <w:abstractNumId w:val="18"/>
  </w:num>
  <w:num w:numId="12">
    <w:abstractNumId w:val="14"/>
  </w:num>
  <w:num w:numId="13">
    <w:abstractNumId w:val="15"/>
  </w:num>
  <w:num w:numId="14">
    <w:abstractNumId w:val="23"/>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2"/>
  </w:num>
  <w:num w:numId="29">
    <w:abstractNumId w:val="22"/>
  </w:num>
  <w:num w:numId="30">
    <w:abstractNumId w:val="16"/>
  </w:num>
  <w:num w:numId="31">
    <w:abstractNumId w:val="20"/>
  </w:num>
  <w:num w:numId="32">
    <w:abstractNumId w:val="26"/>
  </w:num>
  <w:num w:numId="33">
    <w:abstractNumId w:val="2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23"/>
    <w:lvlOverride w:ilvl="0">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50" fill="f" fillcolor="#09c" stroke="f">
      <v:fill color="#09c" on="f"/>
      <v:stroke on="f"/>
      <v:shadow color="#ccecff"/>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D67"/>
    <w:rsid w:val="00000EFF"/>
    <w:rsid w:val="00034F96"/>
    <w:rsid w:val="0003789F"/>
    <w:rsid w:val="00053400"/>
    <w:rsid w:val="00062258"/>
    <w:rsid w:val="000828B4"/>
    <w:rsid w:val="00083018"/>
    <w:rsid w:val="000910EF"/>
    <w:rsid w:val="000A6086"/>
    <w:rsid w:val="000B24EB"/>
    <w:rsid w:val="000B3D67"/>
    <w:rsid w:val="000C44A8"/>
    <w:rsid w:val="000C778D"/>
    <w:rsid w:val="000D14AE"/>
    <w:rsid w:val="000E26B2"/>
    <w:rsid w:val="000E6B3C"/>
    <w:rsid w:val="000E7320"/>
    <w:rsid w:val="000F211F"/>
    <w:rsid w:val="00107CF4"/>
    <w:rsid w:val="00125FE9"/>
    <w:rsid w:val="001958B1"/>
    <w:rsid w:val="001B036F"/>
    <w:rsid w:val="001C59B9"/>
    <w:rsid w:val="001D58E9"/>
    <w:rsid w:val="001E2781"/>
    <w:rsid w:val="001E7E51"/>
    <w:rsid w:val="00211888"/>
    <w:rsid w:val="00212372"/>
    <w:rsid w:val="00222642"/>
    <w:rsid w:val="00231F96"/>
    <w:rsid w:val="0023793D"/>
    <w:rsid w:val="002402EB"/>
    <w:rsid w:val="002425C0"/>
    <w:rsid w:val="00251F41"/>
    <w:rsid w:val="00260343"/>
    <w:rsid w:val="00287AE0"/>
    <w:rsid w:val="00293CBE"/>
    <w:rsid w:val="002C05FA"/>
    <w:rsid w:val="002C3451"/>
    <w:rsid w:val="002D4643"/>
    <w:rsid w:val="002D5D7B"/>
    <w:rsid w:val="002F285A"/>
    <w:rsid w:val="002F5CE7"/>
    <w:rsid w:val="00303352"/>
    <w:rsid w:val="0031213F"/>
    <w:rsid w:val="003166C8"/>
    <w:rsid w:val="00321045"/>
    <w:rsid w:val="00321123"/>
    <w:rsid w:val="00335BD9"/>
    <w:rsid w:val="00336ADA"/>
    <w:rsid w:val="0034262B"/>
    <w:rsid w:val="00342AFE"/>
    <w:rsid w:val="0034788A"/>
    <w:rsid w:val="003478FD"/>
    <w:rsid w:val="00353DB9"/>
    <w:rsid w:val="003736C7"/>
    <w:rsid w:val="00394CE0"/>
    <w:rsid w:val="003C7138"/>
    <w:rsid w:val="003D1561"/>
    <w:rsid w:val="00430E20"/>
    <w:rsid w:val="00434B70"/>
    <w:rsid w:val="004662BC"/>
    <w:rsid w:val="00470369"/>
    <w:rsid w:val="00477913"/>
    <w:rsid w:val="00494F18"/>
    <w:rsid w:val="004A19D2"/>
    <w:rsid w:val="004B41DB"/>
    <w:rsid w:val="004C3BFC"/>
    <w:rsid w:val="004E0F55"/>
    <w:rsid w:val="004F2285"/>
    <w:rsid w:val="004F726E"/>
    <w:rsid w:val="0051273F"/>
    <w:rsid w:val="00523AB3"/>
    <w:rsid w:val="00527CE9"/>
    <w:rsid w:val="00534D9C"/>
    <w:rsid w:val="00543437"/>
    <w:rsid w:val="00573D59"/>
    <w:rsid w:val="005749C9"/>
    <w:rsid w:val="005911D7"/>
    <w:rsid w:val="00593859"/>
    <w:rsid w:val="00596266"/>
    <w:rsid w:val="005A76EC"/>
    <w:rsid w:val="005B2B58"/>
    <w:rsid w:val="005B7FCC"/>
    <w:rsid w:val="005C6B5D"/>
    <w:rsid w:val="005E33B7"/>
    <w:rsid w:val="00610D9F"/>
    <w:rsid w:val="006145BB"/>
    <w:rsid w:val="00630AC3"/>
    <w:rsid w:val="00641918"/>
    <w:rsid w:val="00681911"/>
    <w:rsid w:val="006856EF"/>
    <w:rsid w:val="006971D3"/>
    <w:rsid w:val="006A7AE0"/>
    <w:rsid w:val="006B1326"/>
    <w:rsid w:val="006C5198"/>
    <w:rsid w:val="006C7680"/>
    <w:rsid w:val="006D2F2A"/>
    <w:rsid w:val="006E01FF"/>
    <w:rsid w:val="006F2DA2"/>
    <w:rsid w:val="006F2FF6"/>
    <w:rsid w:val="0070208A"/>
    <w:rsid w:val="007029F4"/>
    <w:rsid w:val="00725EE0"/>
    <w:rsid w:val="007345A8"/>
    <w:rsid w:val="00750012"/>
    <w:rsid w:val="007B341D"/>
    <w:rsid w:val="007C7093"/>
    <w:rsid w:val="007D3DDE"/>
    <w:rsid w:val="007E739D"/>
    <w:rsid w:val="00824738"/>
    <w:rsid w:val="0082496C"/>
    <w:rsid w:val="00825EDE"/>
    <w:rsid w:val="00855EF1"/>
    <w:rsid w:val="00865568"/>
    <w:rsid w:val="00866181"/>
    <w:rsid w:val="0088588E"/>
    <w:rsid w:val="008C3874"/>
    <w:rsid w:val="008D6951"/>
    <w:rsid w:val="008E6E2D"/>
    <w:rsid w:val="008F0AC1"/>
    <w:rsid w:val="009238EF"/>
    <w:rsid w:val="00932B45"/>
    <w:rsid w:val="009652A2"/>
    <w:rsid w:val="00995D71"/>
    <w:rsid w:val="009A5F27"/>
    <w:rsid w:val="009F2E62"/>
    <w:rsid w:val="009F2E72"/>
    <w:rsid w:val="009F44E8"/>
    <w:rsid w:val="00A074C7"/>
    <w:rsid w:val="00A13F52"/>
    <w:rsid w:val="00A1640B"/>
    <w:rsid w:val="00A200DE"/>
    <w:rsid w:val="00A2389D"/>
    <w:rsid w:val="00A26B36"/>
    <w:rsid w:val="00A5302F"/>
    <w:rsid w:val="00A77830"/>
    <w:rsid w:val="00A91BEE"/>
    <w:rsid w:val="00A95931"/>
    <w:rsid w:val="00AB03AF"/>
    <w:rsid w:val="00AB65F6"/>
    <w:rsid w:val="00AC014A"/>
    <w:rsid w:val="00AC74DA"/>
    <w:rsid w:val="00AD1725"/>
    <w:rsid w:val="00AD6296"/>
    <w:rsid w:val="00AE6014"/>
    <w:rsid w:val="00B243FF"/>
    <w:rsid w:val="00B33814"/>
    <w:rsid w:val="00B52943"/>
    <w:rsid w:val="00B56B14"/>
    <w:rsid w:val="00B6046C"/>
    <w:rsid w:val="00B755E9"/>
    <w:rsid w:val="00BC700F"/>
    <w:rsid w:val="00BF107B"/>
    <w:rsid w:val="00BF402D"/>
    <w:rsid w:val="00C421BA"/>
    <w:rsid w:val="00C7269B"/>
    <w:rsid w:val="00C80C6B"/>
    <w:rsid w:val="00C85A73"/>
    <w:rsid w:val="00C97EBD"/>
    <w:rsid w:val="00CB13DB"/>
    <w:rsid w:val="00CB28BC"/>
    <w:rsid w:val="00CB6E07"/>
    <w:rsid w:val="00CC685C"/>
    <w:rsid w:val="00CC6D72"/>
    <w:rsid w:val="00CD0387"/>
    <w:rsid w:val="00D01677"/>
    <w:rsid w:val="00D071E6"/>
    <w:rsid w:val="00D262B8"/>
    <w:rsid w:val="00D44A05"/>
    <w:rsid w:val="00D62C31"/>
    <w:rsid w:val="00D72ECC"/>
    <w:rsid w:val="00D76C07"/>
    <w:rsid w:val="00D80A95"/>
    <w:rsid w:val="00D95CD4"/>
    <w:rsid w:val="00DA6771"/>
    <w:rsid w:val="00DB2BD7"/>
    <w:rsid w:val="00DB59C5"/>
    <w:rsid w:val="00DD09C9"/>
    <w:rsid w:val="00DF13EE"/>
    <w:rsid w:val="00DF41D8"/>
    <w:rsid w:val="00E10BF3"/>
    <w:rsid w:val="00E1460A"/>
    <w:rsid w:val="00E45547"/>
    <w:rsid w:val="00E61AAF"/>
    <w:rsid w:val="00E6351A"/>
    <w:rsid w:val="00E8630D"/>
    <w:rsid w:val="00EA3722"/>
    <w:rsid w:val="00ED0D64"/>
    <w:rsid w:val="00ED60A7"/>
    <w:rsid w:val="00EF74D5"/>
    <w:rsid w:val="00F246E9"/>
    <w:rsid w:val="00F30E2F"/>
    <w:rsid w:val="00F32339"/>
    <w:rsid w:val="00F4141E"/>
    <w:rsid w:val="00F66852"/>
    <w:rsid w:val="00FA111D"/>
    <w:rsid w:val="00FB1EA8"/>
    <w:rsid w:val="00FC0F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09c" stroke="f">
      <v:fill color="#09c" on="f"/>
      <v:stroke on="f"/>
      <v:shadow color="#ccecff"/>
    </o:shapedefaults>
    <o:shapelayout v:ext="edit">
      <o:idmap v:ext="edit" data="1"/>
    </o:shapelayout>
  </w:shapeDefaults>
  <w:decimalSymbol w:val="."/>
  <w:listSeparator w:val=","/>
  <w14:docId w14:val="56BC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21" Type="http://schemas.openxmlformats.org/officeDocument/2006/relationships/customXml" Target="../customXml/item3.xml"/><Relationship Id="rId12" Type="http://schemas.openxmlformats.org/officeDocument/2006/relationships/hyperlink" Target="http://www.shaunakelly.com/word/numbering/outlinenumbering.html" TargetMode="External"/><Relationship Id="rId17" Type="http://schemas.openxmlformats.org/officeDocument/2006/relationships/footer" Target="footer1.xml"/><Relationship Id="rId7" Type="http://schemas.openxmlformats.org/officeDocument/2006/relationships/footnotes" Target="footnotes.xml"/><Relationship Id="rId16" Type="http://schemas.openxmlformats.org/officeDocument/2006/relationships/header" Target="header2.xml"/><Relationship Id="rId2" Type="http://schemas.openxmlformats.org/officeDocument/2006/relationships/numbering" Target="numbering.xml"/><Relationship Id="rId20" Type="http://schemas.openxmlformats.org/officeDocument/2006/relationships/customXml" Target="../customXml/item2.xml"/><Relationship Id="rId11" Type="http://schemas.openxmlformats.org/officeDocument/2006/relationships/hyperlink" Target="http://shaunakelly.com/word/styles/tipsonstyle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theme" Target="theme/theme1.xml"/><Relationship Id="rId10" Type="http://schemas.openxmlformats.org/officeDocument/2006/relationships/hyperlink" Target="http://word.mvps.org/FAQs/index.htm" TargetMode="External"/><Relationship Id="rId14" Type="http://schemas.openxmlformats.org/officeDocument/2006/relationships/oleObject" Target="embeddings/Microsoft_Visio_2003-2010_Drawing11.vsd"/><Relationship Id="rId4" Type="http://schemas.microsoft.com/office/2007/relationships/stylesWithEffects" Target="stylesWithEffects.xml"/><Relationship Id="rId9" Type="http://schemas.openxmlformats.org/officeDocument/2006/relationships/hyperlink" Target="word.mvps.org/index.html" TargetMode="External"/><Relationship Id="rId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F9758911BDBF94381BBEDB03F2942E6" ma:contentTypeVersion="11" ma:contentTypeDescription="Create a new document." ma:contentTypeScope="" ma:versionID="8490a494a02584b9617dd1243afe303a">
  <xsd:schema xmlns:xsd="http://www.w3.org/2001/XMLSchema" xmlns:xs="http://www.w3.org/2001/XMLSchema" xmlns:p="http://schemas.microsoft.com/office/2006/metadata/properties" xmlns:ns2="d9fd2a03-e046-4d11-9f8e-f607fd32fc18" xmlns:ns3="0ce97b0c-2ba4-4cf9-9725-c4d81afb8b65" targetNamespace="http://schemas.microsoft.com/office/2006/metadata/properties" ma:root="true" ma:fieldsID="c874e6b3192489ad373dfd84958a9812" ns2:_="" ns3:_="">
    <xsd:import namespace="d9fd2a03-e046-4d11-9f8e-f607fd32fc18"/>
    <xsd:import namespace="0ce97b0c-2ba4-4cf9-9725-c4d81afb8b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d2a03-e046-4d11-9f8e-f607fd32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97b0c-2ba4-4cf9-9725-c4d81afb8b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3523600-210e-43b3-a833-e0c341299f02}" ma:internalName="TaxCatchAll" ma:showField="CatchAllData" ma:web="0ce97b0c-2ba4-4cf9-9725-c4d81afb8b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ce97b0c-2ba4-4cf9-9725-c4d81afb8b65" xsi:nil="true"/>
    <lcf76f155ced4ddcb4097134ff3c332f xmlns="d9fd2a03-e046-4d11-9f8e-f607fd32fc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572677-EE09-D945-BE77-96BAA6CB0945}">
  <ds:schemaRefs>
    <ds:schemaRef ds:uri="http://schemas.openxmlformats.org/officeDocument/2006/bibliography"/>
  </ds:schemaRefs>
</ds:datastoreItem>
</file>

<file path=customXml/itemProps2.xml><?xml version="1.0" encoding="utf-8"?>
<ds:datastoreItem xmlns:ds="http://schemas.openxmlformats.org/officeDocument/2006/customXml" ds:itemID="{2E16B1E0-049D-49DD-A87D-32A5B5D0319E}"/>
</file>

<file path=customXml/itemProps3.xml><?xml version="1.0" encoding="utf-8"?>
<ds:datastoreItem xmlns:ds="http://schemas.openxmlformats.org/officeDocument/2006/customXml" ds:itemID="{0DE60ADD-C937-4B10-9AC5-1BB23B309549}"/>
</file>

<file path=customXml/itemProps4.xml><?xml version="1.0" encoding="utf-8"?>
<ds:datastoreItem xmlns:ds="http://schemas.openxmlformats.org/officeDocument/2006/customXml" ds:itemID="{71C40EF1-59C2-44CF-BC17-75AC32377DBA}"/>
</file>

<file path=docProps/app.xml><?xml version="1.0" encoding="utf-8"?>
<Properties xmlns="http://schemas.openxmlformats.org/officeDocument/2006/extended-properties" xmlns:vt="http://schemas.openxmlformats.org/officeDocument/2006/docPropsVTypes">
  <Template>\Lect\Cs3\Proj\Resources\ewic.bcs.org Templates\papertemplate.dot</Template>
  <TotalTime>60</TotalTime>
  <Pages>4</Pages>
  <Words>1705</Words>
  <Characters>9720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11403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creator>EB</dc:creator>
  <cp:lastModifiedBy>Melissa Densmore</cp:lastModifiedBy>
  <cp:revision>5</cp:revision>
  <cp:lastPrinted>1900-12-31T22:30:00Z</cp:lastPrinted>
  <dcterms:created xsi:type="dcterms:W3CDTF">2015-08-08T15:35:00Z</dcterms:created>
  <dcterms:modified xsi:type="dcterms:W3CDTF">2016-07-25T12:31:00Z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0x0101003F9758911BDBF94381BBEDB03F2942E6</vt:lpwstr>
  </property>
</Properties>
</file>